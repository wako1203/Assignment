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3891"/>
      </w:tblGrid>
      <w:tr w:rsidR="00077C90" w:rsidRPr="00B81D1F" w14:paraId="499C436E" w14:textId="77777777" w:rsidTr="00077C90">
        <w:tc>
          <w:tcPr>
            <w:tcW w:w="4945" w:type="dxa"/>
            <w:shd w:val="clear" w:color="auto" w:fill="auto"/>
          </w:tcPr>
          <w:p w14:paraId="3F9376F3" w14:textId="490B6A1F" w:rsidR="00077C90" w:rsidRDefault="00077C90" w:rsidP="00077C90">
            <w:pPr>
              <w:ind w:firstLine="252"/>
            </w:pPr>
            <w:r>
              <w:t xml:space="preserve">Họ và tên sinh viên: </w:t>
            </w:r>
            <w:r w:rsidR="00726D30" w:rsidRPr="00726D30">
              <w:rPr>
                <w:color w:val="FF0000"/>
              </w:rPr>
              <w:t>Phạm Quốc Phú</w:t>
            </w:r>
          </w:p>
          <w:p w14:paraId="17472AF7" w14:textId="0CA3BB8D" w:rsidR="00077C90" w:rsidRDefault="00077C90" w:rsidP="00077C90">
            <w:pPr>
              <w:ind w:firstLine="252"/>
            </w:pPr>
            <w:r>
              <w:t xml:space="preserve">Ngành: </w:t>
            </w:r>
            <w:r w:rsidR="00726D30">
              <w:rPr>
                <w:color w:val="FF0000"/>
              </w:rPr>
              <w:t>Công nghệ Thông tin</w:t>
            </w:r>
          </w:p>
          <w:p w14:paraId="6588AEFB" w14:textId="04796E00" w:rsidR="00077C90" w:rsidRPr="00077C90" w:rsidRDefault="00077C90" w:rsidP="00077C90">
            <w:pPr>
              <w:ind w:firstLine="252"/>
              <w:rPr>
                <w:color w:val="FF0000"/>
              </w:rPr>
            </w:pPr>
            <w:r>
              <w:t xml:space="preserve">Điện thoại: </w:t>
            </w:r>
            <w:r w:rsidR="00726D30" w:rsidRPr="00726D30">
              <w:rPr>
                <w:color w:val="FF0000"/>
              </w:rPr>
              <w:t>0366819359</w:t>
            </w:r>
          </w:p>
        </w:tc>
        <w:tc>
          <w:tcPr>
            <w:tcW w:w="3891" w:type="dxa"/>
            <w:shd w:val="clear" w:color="auto" w:fill="auto"/>
          </w:tcPr>
          <w:p w14:paraId="47ADC706" w14:textId="1595213A" w:rsidR="00077C90" w:rsidRDefault="00077C90" w:rsidP="00077C90">
            <w:pPr>
              <w:ind w:firstLine="246"/>
            </w:pPr>
            <w:r>
              <w:t xml:space="preserve">MSSV: </w:t>
            </w:r>
            <w:r>
              <w:rPr>
                <w:color w:val="FF0000"/>
              </w:rPr>
              <w:t>21IT</w:t>
            </w:r>
            <w:r w:rsidR="00726D30">
              <w:rPr>
                <w:color w:val="FF0000"/>
              </w:rPr>
              <w:t>099</w:t>
            </w:r>
          </w:p>
          <w:p w14:paraId="70B903F9" w14:textId="7DC16812" w:rsidR="00077C90" w:rsidRPr="00DD116B" w:rsidRDefault="00077C90" w:rsidP="00077C90">
            <w:pPr>
              <w:ind w:firstLine="246"/>
              <w:rPr>
                <w:color w:val="FF0000"/>
              </w:rPr>
            </w:pPr>
            <w:r>
              <w:t xml:space="preserve">Lớp: </w:t>
            </w:r>
            <w:r>
              <w:rPr>
                <w:color w:val="FF0000"/>
              </w:rPr>
              <w:t>21</w:t>
            </w:r>
            <w:r w:rsidR="00726D30">
              <w:rPr>
                <w:color w:val="FF0000"/>
              </w:rPr>
              <w:t>JIT</w:t>
            </w:r>
          </w:p>
          <w:p w14:paraId="04DA5CA6" w14:textId="2681370A" w:rsidR="00077C90" w:rsidRPr="00483280" w:rsidRDefault="00077C90" w:rsidP="00077C90">
            <w:pPr>
              <w:ind w:firstLine="246"/>
            </w:pPr>
            <w:r>
              <w:t>Email:</w:t>
            </w:r>
            <w:r w:rsidRPr="00353BD3">
              <w:rPr>
                <w:color w:val="FF0000"/>
              </w:rPr>
              <w:t xml:space="preserve"> </w:t>
            </w:r>
            <w:r w:rsidR="00726D30">
              <w:rPr>
                <w:color w:val="FF0000"/>
              </w:rPr>
              <w:t>phupq.21it@vku.udn.vn</w:t>
            </w:r>
          </w:p>
          <w:p w14:paraId="06E63C19" w14:textId="2A3692C3" w:rsidR="00077C90" w:rsidRPr="00483280" w:rsidRDefault="00077C90" w:rsidP="00BC2C66">
            <w:pPr>
              <w:pStyle w:val="NormalWeb"/>
              <w:spacing w:before="120" w:beforeAutospacing="0" w:after="120" w:afterAutospacing="0"/>
            </w:pPr>
          </w:p>
        </w:tc>
      </w:tr>
    </w:tbl>
    <w:p w14:paraId="11CD0BAE" w14:textId="2EBA585E" w:rsidR="003A17AB" w:rsidRDefault="003A17AB" w:rsidP="00077C90"/>
    <w:p w14:paraId="7E75B10C" w14:textId="047D7F50" w:rsidR="00077C90" w:rsidRPr="00077C90" w:rsidRDefault="00077C90" w:rsidP="00077C90">
      <w:pPr>
        <w:ind w:right="522" w:firstLine="540"/>
        <w:jc w:val="center"/>
        <w:rPr>
          <w:b/>
          <w:bCs/>
          <w:sz w:val="36"/>
          <w:szCs w:val="36"/>
        </w:rPr>
      </w:pPr>
      <w:r w:rsidRPr="00077C90">
        <w:rPr>
          <w:b/>
          <w:bCs/>
          <w:sz w:val="36"/>
          <w:szCs w:val="36"/>
        </w:rPr>
        <w:t>Tổng Kết Bài Tập Môn Lập Trình Đa Nền Tảng</w:t>
      </w:r>
    </w:p>
    <w:p w14:paraId="5D89C5FA" w14:textId="77777777" w:rsidR="00077C90" w:rsidRDefault="00077C90" w:rsidP="00077C90">
      <w:pPr>
        <w:ind w:right="522" w:firstLine="540"/>
        <w:jc w:val="center"/>
        <w:rPr>
          <w:b/>
          <w:bCs/>
        </w:rPr>
      </w:pPr>
    </w:p>
    <w:p w14:paraId="0680C10C" w14:textId="1C381A22" w:rsidR="00C02712" w:rsidRDefault="00077C90" w:rsidP="00666F53">
      <w:pPr>
        <w:ind w:right="522" w:firstLine="0"/>
        <w:jc w:val="left"/>
        <w:rPr>
          <w:b/>
          <w:bCs/>
          <w:sz w:val="32"/>
          <w:szCs w:val="32"/>
        </w:rPr>
      </w:pPr>
      <w:r w:rsidRPr="00077C90">
        <w:rPr>
          <w:b/>
          <w:bCs/>
          <w:sz w:val="32"/>
          <w:szCs w:val="32"/>
        </w:rPr>
        <w:t>Danh sách Lab</w:t>
      </w:r>
    </w:p>
    <w:p w14:paraId="3C8736BE" w14:textId="3AA5F71D" w:rsidR="0041699F" w:rsidRDefault="0041699F" w:rsidP="0041699F">
      <w:pPr>
        <w:pStyle w:val="Heading5"/>
      </w:pPr>
      <w:r>
        <w:t xml:space="preserve">Lab </w:t>
      </w:r>
      <w:r w:rsidR="00726D30">
        <w:t>1</w:t>
      </w:r>
      <w:r>
        <w:t xml:space="preserve"> : I am Rich</w:t>
      </w:r>
    </w:p>
    <w:p w14:paraId="24C4AC12" w14:textId="61825E27" w:rsidR="0041699F" w:rsidRDefault="0041699F" w:rsidP="0041699F">
      <w:r>
        <w:t>Link</w:t>
      </w:r>
      <w:r w:rsidR="00AC39EC">
        <w:t xml:space="preserve">: </w:t>
      </w:r>
      <w:hyperlink r:id="rId8" w:history="1">
        <w:r w:rsidR="00AC39EC" w:rsidRPr="00AC39EC">
          <w:rPr>
            <w:rStyle w:val="Hyperlink"/>
          </w:rPr>
          <w:t>https://github.com/wako1203/Assignment.git</w:t>
        </w:r>
      </w:hyperlink>
    </w:p>
    <w:p w14:paraId="21F5D99D" w14:textId="24F82AA9" w:rsidR="00AC39EC" w:rsidRDefault="00AC39EC" w:rsidP="00AC39EC">
      <w:pPr>
        <w:ind w:left="709" w:firstLine="0"/>
        <w:jc w:val="left"/>
      </w:pPr>
      <w:r>
        <w:t xml:space="preserve">Video demo: </w:t>
      </w:r>
      <w:hyperlink r:id="rId9" w:history="1">
        <w:r w:rsidRPr="00DA1A8C">
          <w:rPr>
            <w:rStyle w:val="Hyperlink"/>
          </w:rPr>
          <w:t>https://drive.google.com/file/d/1qfQj4f0-Lmnu7g41BHh0xBefDeeCgdao/view?usp=sharing</w:t>
        </w:r>
      </w:hyperlink>
    </w:p>
    <w:p w14:paraId="4ADA7404" w14:textId="3725334E" w:rsidR="00AC39EC" w:rsidRDefault="00AC39EC" w:rsidP="0041699F">
      <w:r>
        <w:t>Ứng dụng hiển thị viên kim cương ở chính giữa và dòng chữ I am Rich</w:t>
      </w:r>
    </w:p>
    <w:p w14:paraId="65B4EFC5" w14:textId="46C5EB6C" w:rsidR="00AC39EC" w:rsidRDefault="00AC39EC" w:rsidP="0041699F">
      <w:r>
        <w:t>Hình ảnh ứng dụng:</w:t>
      </w:r>
    </w:p>
    <w:p w14:paraId="4971AB97" w14:textId="7E54B974" w:rsidR="00AC39EC" w:rsidRDefault="00AC39EC" w:rsidP="00AC39EC">
      <w:pPr>
        <w:jc w:val="center"/>
      </w:pPr>
      <w:r w:rsidRPr="00AC39EC">
        <w:rPr>
          <w:noProof/>
        </w:rPr>
        <w:drawing>
          <wp:inline distT="0" distB="0" distL="0" distR="0" wp14:anchorId="135B8FA1" wp14:editId="7A689A01">
            <wp:extent cx="1981850" cy="4343400"/>
            <wp:effectExtent l="0" t="0" r="0" b="0"/>
            <wp:docPr id="1907282908" name="Picture 1" descr="A diamond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82908" name="Picture 1" descr="A diamond on a white background&#10;&#10;AI-generated content may be incorrect."/>
                    <pic:cNvPicPr/>
                  </pic:nvPicPr>
                  <pic:blipFill>
                    <a:blip r:embed="rId10"/>
                    <a:stretch>
                      <a:fillRect/>
                    </a:stretch>
                  </pic:blipFill>
                  <pic:spPr>
                    <a:xfrm>
                      <a:off x="0" y="0"/>
                      <a:ext cx="1981850" cy="4343400"/>
                    </a:xfrm>
                    <a:prstGeom prst="rect">
                      <a:avLst/>
                    </a:prstGeom>
                  </pic:spPr>
                </pic:pic>
              </a:graphicData>
            </a:graphic>
          </wp:inline>
        </w:drawing>
      </w:r>
    </w:p>
    <w:p w14:paraId="57E6AAC6" w14:textId="2E1AD4F5" w:rsidR="00726D30" w:rsidRDefault="00726D30" w:rsidP="00726D30">
      <w:pPr>
        <w:pStyle w:val="Heading5"/>
      </w:pPr>
      <w:r>
        <w:lastRenderedPageBreak/>
        <w:t>Lab 2: MiCard</w:t>
      </w:r>
    </w:p>
    <w:p w14:paraId="012C41CC" w14:textId="7DA4DD1E" w:rsidR="00726D30" w:rsidRDefault="00726D30" w:rsidP="00726D30">
      <w:r>
        <w:t xml:space="preserve">Link: </w:t>
      </w:r>
      <w:hyperlink r:id="rId11" w:history="1">
        <w:r w:rsidR="00AC39EC" w:rsidRPr="00AC39EC">
          <w:rPr>
            <w:rStyle w:val="Hyperlink"/>
          </w:rPr>
          <w:t>https://github.com/wako1203/Assignment.git</w:t>
        </w:r>
      </w:hyperlink>
    </w:p>
    <w:p w14:paraId="10B5EC8B" w14:textId="0C07BDFB" w:rsidR="00AC39EC" w:rsidRDefault="00AC39EC" w:rsidP="00AC39EC">
      <w:pPr>
        <w:jc w:val="left"/>
      </w:pPr>
      <w:r>
        <w:t>Video demo:</w:t>
      </w:r>
      <w:hyperlink r:id="rId12" w:history="1">
        <w:r w:rsidRPr="00AC39EC">
          <w:rPr>
            <w:rStyle w:val="Hyperlink"/>
          </w:rPr>
          <w:t>https://drive.google.com/file/d/1UP-JlLh6OHu_Z2b0Wgo8lp77geV7XMZf/view?usp=sharing</w:t>
        </w:r>
      </w:hyperlink>
    </w:p>
    <w:p w14:paraId="1EB607E8" w14:textId="20141BD0" w:rsidR="00AC39EC" w:rsidRDefault="00AC39EC" w:rsidP="00AC39EC">
      <w:pPr>
        <w:jc w:val="left"/>
      </w:pPr>
      <w:r>
        <w:t>Ứng dụng hiển thị thông tin như là hình ảnh đại diện, tên, số điện thoại, email</w:t>
      </w:r>
    </w:p>
    <w:p w14:paraId="2A3242E9" w14:textId="63B2912F" w:rsidR="00AC39EC" w:rsidRDefault="00AC39EC" w:rsidP="00AC39EC">
      <w:pPr>
        <w:jc w:val="left"/>
      </w:pPr>
      <w:r>
        <w:t>Hình ảnh ứng dụng:</w:t>
      </w:r>
    </w:p>
    <w:p w14:paraId="350BDB6F" w14:textId="4BF37EC8" w:rsidR="00AC39EC" w:rsidRPr="00726D30" w:rsidRDefault="00AC39EC" w:rsidP="00AC39EC">
      <w:pPr>
        <w:jc w:val="center"/>
      </w:pPr>
      <w:r w:rsidRPr="00AC39EC">
        <w:rPr>
          <w:noProof/>
        </w:rPr>
        <w:drawing>
          <wp:inline distT="0" distB="0" distL="0" distR="0" wp14:anchorId="57539DE4" wp14:editId="374BCF3F">
            <wp:extent cx="2333603" cy="5038725"/>
            <wp:effectExtent l="0" t="0" r="0" b="0"/>
            <wp:docPr id="1478758689" name="Picture 1" descr="A screenshot of a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58689" name="Picture 1" descr="A screenshot of a phone"/>
                    <pic:cNvPicPr/>
                  </pic:nvPicPr>
                  <pic:blipFill>
                    <a:blip r:embed="rId13"/>
                    <a:stretch>
                      <a:fillRect/>
                    </a:stretch>
                  </pic:blipFill>
                  <pic:spPr>
                    <a:xfrm>
                      <a:off x="0" y="0"/>
                      <a:ext cx="2338807" cy="5049962"/>
                    </a:xfrm>
                    <a:prstGeom prst="rect">
                      <a:avLst/>
                    </a:prstGeom>
                  </pic:spPr>
                </pic:pic>
              </a:graphicData>
            </a:graphic>
          </wp:inline>
        </w:drawing>
      </w:r>
    </w:p>
    <w:p w14:paraId="46FEBAC7" w14:textId="599B343B" w:rsidR="009D3113" w:rsidRPr="009D3113" w:rsidRDefault="00077C90" w:rsidP="009D3113">
      <w:pPr>
        <w:pStyle w:val="Heading5"/>
        <w:rPr>
          <w:color w:val="000000"/>
          <w:szCs w:val="28"/>
        </w:rPr>
      </w:pPr>
      <w:r>
        <w:t>Lab 3 :</w:t>
      </w:r>
      <w:r w:rsidRPr="00077C90">
        <w:rPr>
          <w:color w:val="000000"/>
          <w:szCs w:val="28"/>
        </w:rPr>
        <w:t xml:space="preserve"> </w:t>
      </w:r>
      <w:r>
        <w:rPr>
          <w:color w:val="000000"/>
          <w:szCs w:val="28"/>
        </w:rPr>
        <w:t>Dicee</w:t>
      </w:r>
    </w:p>
    <w:p w14:paraId="30031348" w14:textId="4115609A" w:rsidR="00077C90" w:rsidRDefault="00077C90" w:rsidP="00077C90">
      <w:r>
        <w:t xml:space="preserve">Link : </w:t>
      </w:r>
      <w:hyperlink r:id="rId14" w:history="1">
        <w:r w:rsidR="00D90FBA" w:rsidRPr="00D90FBA">
          <w:rPr>
            <w:rStyle w:val="Hyperlink"/>
          </w:rPr>
          <w:t>https://github.com/wako1203/Assignment.git</w:t>
        </w:r>
      </w:hyperlink>
    </w:p>
    <w:p w14:paraId="108B48CD" w14:textId="351A425C" w:rsidR="00AC39EC" w:rsidRDefault="00AC39EC" w:rsidP="00AC39EC">
      <w:pPr>
        <w:jc w:val="left"/>
        <w:rPr>
          <w:color w:val="000000"/>
          <w:sz w:val="28"/>
          <w:szCs w:val="28"/>
        </w:rPr>
      </w:pPr>
      <w:r>
        <w:t xml:space="preserve">Video demo: </w:t>
      </w:r>
      <w:hyperlink r:id="rId15" w:history="1">
        <w:r w:rsidRPr="00AC39EC">
          <w:rPr>
            <w:rStyle w:val="Hyperlink"/>
          </w:rPr>
          <w:t>https://drive.google.com/file/d/1gK7NTnoxLa2kamb21VMaZOBSYMytuqsW/view?usp=sharing</w:t>
        </w:r>
      </w:hyperlink>
    </w:p>
    <w:p w14:paraId="59AD5DA2" w14:textId="77777777" w:rsidR="00DF0A6A" w:rsidRDefault="00DF0A6A" w:rsidP="000B3F7A">
      <w:r w:rsidRPr="00DF0A6A">
        <w:t>Ứng dụng mô phỏng trò chơi tung xúc xắc:</w:t>
      </w:r>
    </w:p>
    <w:p w14:paraId="51B28F1B" w14:textId="10051378" w:rsidR="00DF0A6A" w:rsidRDefault="00DF0A6A" w:rsidP="008E77DD">
      <w:pPr>
        <w:pStyle w:val="ListParagraph"/>
        <w:numPr>
          <w:ilvl w:val="0"/>
          <w:numId w:val="45"/>
        </w:numPr>
      </w:pPr>
      <w:r w:rsidRPr="00DF0A6A">
        <w:t xml:space="preserve">Khi người dùng nhấn nút, hai viên xúc xắc sẽ được hiển thị ngẫu nhiên. </w:t>
      </w:r>
    </w:p>
    <w:p w14:paraId="023ED1DD" w14:textId="77777777" w:rsidR="00DF0A6A" w:rsidRDefault="00DF0A6A" w:rsidP="008E77DD">
      <w:pPr>
        <w:pStyle w:val="ListParagraph"/>
        <w:numPr>
          <w:ilvl w:val="0"/>
          <w:numId w:val="45"/>
        </w:numPr>
      </w:pPr>
      <w:r w:rsidRPr="00DF0A6A">
        <w:lastRenderedPageBreak/>
        <w:t>Ảnh của các viên xúc xắc được lưu trữ trong thư mục assets/images/ và sẽ được thay đổi theo giá trị ngẫu nhiên khi tung.</w:t>
      </w:r>
    </w:p>
    <w:p w14:paraId="62FE81B1" w14:textId="6B8F3E7A" w:rsidR="000B3F7A" w:rsidRDefault="00AC39EC" w:rsidP="00DF0A6A">
      <w:pPr>
        <w:ind w:left="709" w:firstLine="720"/>
      </w:pPr>
      <w:r>
        <w:t>Hình ảnh ứng dụng</w:t>
      </w:r>
      <w:r w:rsidR="000B3F7A">
        <w:t>:</w:t>
      </w:r>
    </w:p>
    <w:p w14:paraId="38E2DA5B" w14:textId="05E2BD7E" w:rsidR="000B3F7A" w:rsidRDefault="00D90FBA" w:rsidP="00DF0A6A">
      <w:pPr>
        <w:jc w:val="center"/>
      </w:pPr>
      <w:r w:rsidRPr="00D90FBA">
        <w:rPr>
          <w:noProof/>
        </w:rPr>
        <w:drawing>
          <wp:inline distT="0" distB="0" distL="0" distR="0" wp14:anchorId="668C4DAF" wp14:editId="524FE29A">
            <wp:extent cx="2619741" cy="5353797"/>
            <wp:effectExtent l="0" t="0" r="9525" b="0"/>
            <wp:docPr id="1541158061"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58061" name="Picture 1" descr="A screenshot of a cell phone&#10;&#10;AI-generated content may be incorrect."/>
                    <pic:cNvPicPr/>
                  </pic:nvPicPr>
                  <pic:blipFill>
                    <a:blip r:embed="rId16"/>
                    <a:stretch>
                      <a:fillRect/>
                    </a:stretch>
                  </pic:blipFill>
                  <pic:spPr>
                    <a:xfrm>
                      <a:off x="0" y="0"/>
                      <a:ext cx="2619741" cy="5353797"/>
                    </a:xfrm>
                    <a:prstGeom prst="rect">
                      <a:avLst/>
                    </a:prstGeom>
                  </pic:spPr>
                </pic:pic>
              </a:graphicData>
            </a:graphic>
          </wp:inline>
        </w:drawing>
      </w:r>
    </w:p>
    <w:p w14:paraId="5EDD7561" w14:textId="7F4B4218" w:rsidR="00077C90" w:rsidRDefault="00077C90" w:rsidP="00077C90">
      <w:pPr>
        <w:pStyle w:val="Heading5"/>
        <w:rPr>
          <w:color w:val="000000"/>
          <w:szCs w:val="28"/>
        </w:rPr>
      </w:pPr>
      <w:r>
        <w:t>Lab 4 :</w:t>
      </w:r>
      <w:r>
        <w:rPr>
          <w:color w:val="000000"/>
          <w:szCs w:val="28"/>
        </w:rPr>
        <w:t xml:space="preserve"> Magic 8 Ball</w:t>
      </w:r>
    </w:p>
    <w:p w14:paraId="399EE8C8" w14:textId="77777777" w:rsidR="00D90FBA" w:rsidRDefault="00D90FBA" w:rsidP="00D90FBA">
      <w:r>
        <w:t xml:space="preserve">Link : </w:t>
      </w:r>
      <w:hyperlink r:id="rId17" w:history="1">
        <w:r w:rsidRPr="00D90FBA">
          <w:rPr>
            <w:rStyle w:val="Hyperlink"/>
          </w:rPr>
          <w:t>https://github.com/wako1203/Assignment.git</w:t>
        </w:r>
      </w:hyperlink>
    </w:p>
    <w:p w14:paraId="67EC39F9" w14:textId="5ED8B9CE" w:rsidR="00D90FBA" w:rsidRDefault="00D90FBA" w:rsidP="00D90FBA">
      <w:pPr>
        <w:jc w:val="left"/>
      </w:pPr>
      <w:r>
        <w:t xml:space="preserve">Video demo: </w:t>
      </w:r>
      <w:hyperlink r:id="rId18" w:history="1">
        <w:r w:rsidRPr="00D90FBA">
          <w:rPr>
            <w:rStyle w:val="Hyperlink"/>
          </w:rPr>
          <w:t>https://drive.google.com/file/d/1mHiXNBwuLhIAJIvQi2u5e8HMPcX0dNcx/view?usp=sharing</w:t>
        </w:r>
      </w:hyperlink>
    </w:p>
    <w:p w14:paraId="07882F70" w14:textId="6F595E39" w:rsidR="000B3F7A" w:rsidRDefault="000B3F7A" w:rsidP="00077C90">
      <w:pPr>
        <w:rPr>
          <w:sz w:val="28"/>
          <w:szCs w:val="28"/>
        </w:rPr>
      </w:pPr>
      <w:r>
        <w:rPr>
          <w:sz w:val="28"/>
          <w:szCs w:val="28"/>
        </w:rPr>
        <w:t>Mô tả :</w:t>
      </w:r>
    </w:p>
    <w:p w14:paraId="42EC39D4" w14:textId="77777777" w:rsidR="008E77DD" w:rsidRDefault="000B3F7A" w:rsidP="008E77DD">
      <w:r w:rsidRPr="000B3F7A">
        <w:t xml:space="preserve">- </w:t>
      </w:r>
      <w:r w:rsidR="008E77DD" w:rsidRPr="008E77DD">
        <w:t xml:space="preserve">Ứng dụng mô phỏng trò chơi Magic 8 Ball: </w:t>
      </w:r>
    </w:p>
    <w:p w14:paraId="6FE2F023" w14:textId="77777777" w:rsidR="008E77DD" w:rsidRDefault="008E77DD" w:rsidP="008E77DD">
      <w:pPr>
        <w:pStyle w:val="ListParagraph"/>
        <w:numPr>
          <w:ilvl w:val="0"/>
          <w:numId w:val="46"/>
        </w:numPr>
      </w:pPr>
      <w:r w:rsidRPr="008E77DD">
        <w:t xml:space="preserve">Khi người dùng nhấn nút, hình ảnh của quả bóng sẽ được chọn ngẫu nhiên để hiển thị. </w:t>
      </w:r>
    </w:p>
    <w:p w14:paraId="70A06DFD" w14:textId="77777777" w:rsidR="008E77DD" w:rsidRDefault="008E77DD" w:rsidP="008E77DD">
      <w:pPr>
        <w:pStyle w:val="ListParagraph"/>
        <w:numPr>
          <w:ilvl w:val="0"/>
          <w:numId w:val="46"/>
        </w:numPr>
      </w:pPr>
      <w:r w:rsidRPr="008E77DD">
        <w:lastRenderedPageBreak/>
        <w:t xml:space="preserve">Các hình ảnh nằm trong thư mục assets/images/ và được đặt tên từ ball1.png đến ball5.png. </w:t>
      </w:r>
    </w:p>
    <w:p w14:paraId="65EDF391" w14:textId="77777777" w:rsidR="008E77DD" w:rsidRDefault="008E77DD" w:rsidP="008E77DD">
      <w:pPr>
        <w:pStyle w:val="ListParagraph"/>
        <w:numPr>
          <w:ilvl w:val="0"/>
          <w:numId w:val="46"/>
        </w:numPr>
      </w:pPr>
      <w:r w:rsidRPr="008E77DD">
        <w:t>Ứng dụng sử dụng StatefulWidget để thay đổi và cập nhật giao diện dựa trên số ngẫu nhiên được tạo ra mỗi khi có tương tác từ người dùng.</w:t>
      </w:r>
    </w:p>
    <w:p w14:paraId="42D02D4E" w14:textId="5E30DD6C" w:rsidR="000B3F7A" w:rsidRDefault="00D90FBA" w:rsidP="008E77DD">
      <w:r>
        <w:t>Hình ảnh ứng dụng:</w:t>
      </w:r>
    </w:p>
    <w:p w14:paraId="47507EBD" w14:textId="0F18B281" w:rsidR="00DA70AD" w:rsidRDefault="00D90FBA" w:rsidP="0025528E">
      <w:pPr>
        <w:jc w:val="center"/>
      </w:pPr>
      <w:r w:rsidRPr="00D90FBA">
        <w:rPr>
          <w:noProof/>
        </w:rPr>
        <w:drawing>
          <wp:inline distT="0" distB="0" distL="0" distR="0" wp14:anchorId="4184C49F" wp14:editId="6DE721C4">
            <wp:extent cx="2581275" cy="5524629"/>
            <wp:effectExtent l="0" t="0" r="0" b="0"/>
            <wp:docPr id="429379925" name="Picture 1" descr="A black ball with a blue triangle in the cen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79925" name="Picture 1" descr="A black ball with a blue triangle in the center&#10;&#10;AI-generated content may be incorrect."/>
                    <pic:cNvPicPr/>
                  </pic:nvPicPr>
                  <pic:blipFill>
                    <a:blip r:embed="rId19"/>
                    <a:stretch>
                      <a:fillRect/>
                    </a:stretch>
                  </pic:blipFill>
                  <pic:spPr>
                    <a:xfrm>
                      <a:off x="0" y="0"/>
                      <a:ext cx="2584382" cy="5531279"/>
                    </a:xfrm>
                    <a:prstGeom prst="rect">
                      <a:avLst/>
                    </a:prstGeom>
                  </pic:spPr>
                </pic:pic>
              </a:graphicData>
            </a:graphic>
          </wp:inline>
        </w:drawing>
      </w:r>
    </w:p>
    <w:p w14:paraId="045FB875" w14:textId="77777777" w:rsidR="00DA70AD" w:rsidRPr="00077C90" w:rsidRDefault="00DA70AD" w:rsidP="000B3F7A"/>
    <w:p w14:paraId="700482B2" w14:textId="7189E72F" w:rsidR="009D3113" w:rsidRDefault="009D3113" w:rsidP="009D3113">
      <w:pPr>
        <w:pStyle w:val="Heading5"/>
        <w:rPr>
          <w:color w:val="000000"/>
          <w:szCs w:val="28"/>
        </w:rPr>
      </w:pPr>
      <w:r>
        <w:t xml:space="preserve">Lab 5 : </w:t>
      </w:r>
      <w:r>
        <w:rPr>
          <w:color w:val="000000"/>
          <w:szCs w:val="28"/>
        </w:rPr>
        <w:t>Xylophone Flutter App</w:t>
      </w:r>
    </w:p>
    <w:p w14:paraId="11F651F9" w14:textId="77777777" w:rsidR="00D90FBA" w:rsidRDefault="00D90FBA" w:rsidP="00D90FBA">
      <w:r>
        <w:t xml:space="preserve">Link : </w:t>
      </w:r>
      <w:hyperlink r:id="rId20" w:history="1">
        <w:r w:rsidRPr="00D90FBA">
          <w:rPr>
            <w:rStyle w:val="Hyperlink"/>
          </w:rPr>
          <w:t>https://github.com/wako1203/Assignment.git</w:t>
        </w:r>
      </w:hyperlink>
    </w:p>
    <w:p w14:paraId="3021E16F" w14:textId="7BB8132A" w:rsidR="00D90FBA" w:rsidRDefault="00D90FBA" w:rsidP="00D90FBA">
      <w:pPr>
        <w:jc w:val="left"/>
      </w:pPr>
      <w:r>
        <w:t xml:space="preserve">Video demo: </w:t>
      </w:r>
      <w:hyperlink r:id="rId21" w:history="1">
        <w:r w:rsidRPr="00D90FBA">
          <w:rPr>
            <w:rStyle w:val="Hyperlink"/>
          </w:rPr>
          <w:t>https://drive.google.com/file/d/1Fymm3PW7jEvOyk7ufhgA1BgdMb3U_XNf/view?usp=sharing</w:t>
        </w:r>
      </w:hyperlink>
    </w:p>
    <w:p w14:paraId="0979A482" w14:textId="4063FAF6" w:rsidR="000B3F7A" w:rsidRDefault="000B3F7A" w:rsidP="000B3F7A">
      <w:pPr>
        <w:rPr>
          <w:color w:val="000000"/>
          <w:sz w:val="28"/>
          <w:szCs w:val="28"/>
        </w:rPr>
      </w:pPr>
      <w:r>
        <w:rPr>
          <w:sz w:val="28"/>
          <w:szCs w:val="28"/>
        </w:rPr>
        <w:t>Mô tả:</w:t>
      </w:r>
      <w:r w:rsidR="005A27C0">
        <w:rPr>
          <w:color w:val="000000"/>
          <w:sz w:val="28"/>
          <w:szCs w:val="28"/>
        </w:rPr>
        <w:t xml:space="preserve">  </w:t>
      </w:r>
      <w:r w:rsidR="005A27C0" w:rsidRPr="005A27C0">
        <w:rPr>
          <w:color w:val="000000"/>
          <w:sz w:val="28"/>
          <w:szCs w:val="28"/>
        </w:rPr>
        <w:t>Phát âm thanh</w:t>
      </w:r>
      <w:r w:rsidR="005A27C0">
        <w:rPr>
          <w:color w:val="000000"/>
          <w:sz w:val="28"/>
          <w:szCs w:val="28"/>
        </w:rPr>
        <w:t xml:space="preserve"> khi nhấn vào từng thanh</w:t>
      </w:r>
    </w:p>
    <w:p w14:paraId="57DC4209" w14:textId="160F2B51" w:rsidR="000B3F7A" w:rsidRDefault="00D90FBA" w:rsidP="000B3F7A">
      <w:pPr>
        <w:rPr>
          <w:color w:val="000000"/>
          <w:sz w:val="28"/>
          <w:szCs w:val="28"/>
        </w:rPr>
      </w:pPr>
      <w:r>
        <w:rPr>
          <w:color w:val="000000"/>
          <w:sz w:val="28"/>
          <w:szCs w:val="28"/>
        </w:rPr>
        <w:lastRenderedPageBreak/>
        <w:t xml:space="preserve">Hình ảnh ứng dụng: </w:t>
      </w:r>
    </w:p>
    <w:p w14:paraId="3140E353" w14:textId="0A354AF9" w:rsidR="00DA70AD" w:rsidRDefault="00D90FBA" w:rsidP="005A27C0">
      <w:pPr>
        <w:jc w:val="center"/>
        <w:rPr>
          <w:color w:val="000000"/>
          <w:sz w:val="28"/>
          <w:szCs w:val="28"/>
        </w:rPr>
      </w:pPr>
      <w:r w:rsidRPr="00D90FBA">
        <w:rPr>
          <w:noProof/>
          <w:color w:val="000000"/>
          <w:sz w:val="28"/>
          <w:szCs w:val="28"/>
        </w:rPr>
        <w:drawing>
          <wp:inline distT="0" distB="0" distL="0" distR="0" wp14:anchorId="3989D620" wp14:editId="26234199">
            <wp:extent cx="2076740" cy="4486901"/>
            <wp:effectExtent l="0" t="0" r="0" b="0"/>
            <wp:docPr id="2007128628" name="Picture 1" descr="A rainbow colored oval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28628" name="Picture 1" descr="A rainbow colored ovals on a black background&#10;&#10;AI-generated content may be incorrect."/>
                    <pic:cNvPicPr/>
                  </pic:nvPicPr>
                  <pic:blipFill>
                    <a:blip r:embed="rId22"/>
                    <a:stretch>
                      <a:fillRect/>
                    </a:stretch>
                  </pic:blipFill>
                  <pic:spPr>
                    <a:xfrm>
                      <a:off x="0" y="0"/>
                      <a:ext cx="2076740" cy="4486901"/>
                    </a:xfrm>
                    <a:prstGeom prst="rect">
                      <a:avLst/>
                    </a:prstGeom>
                  </pic:spPr>
                </pic:pic>
              </a:graphicData>
            </a:graphic>
          </wp:inline>
        </w:drawing>
      </w:r>
    </w:p>
    <w:p w14:paraId="1F64BE43" w14:textId="54AEB787" w:rsidR="009D3113" w:rsidRDefault="009D3113" w:rsidP="009D3113">
      <w:pPr>
        <w:pStyle w:val="Heading5"/>
        <w:rPr>
          <w:color w:val="000000"/>
          <w:szCs w:val="28"/>
        </w:rPr>
      </w:pPr>
      <w:r>
        <w:t xml:space="preserve">Lab 6 : </w:t>
      </w:r>
      <w:r>
        <w:rPr>
          <w:color w:val="000000"/>
          <w:szCs w:val="28"/>
        </w:rPr>
        <w:t>Quizzler</w:t>
      </w:r>
    </w:p>
    <w:p w14:paraId="33E8CD61" w14:textId="77777777" w:rsidR="00D90FBA" w:rsidRDefault="00D90FBA" w:rsidP="00D90FBA">
      <w:r>
        <w:t xml:space="preserve">Link : </w:t>
      </w:r>
      <w:hyperlink r:id="rId23" w:history="1">
        <w:r w:rsidRPr="00D90FBA">
          <w:rPr>
            <w:rStyle w:val="Hyperlink"/>
          </w:rPr>
          <w:t>https://github.com/wako1203/Assignment.git</w:t>
        </w:r>
      </w:hyperlink>
    </w:p>
    <w:p w14:paraId="3C406CB4" w14:textId="2413D541" w:rsidR="00D90FBA" w:rsidRDefault="00D90FBA" w:rsidP="00D90FBA">
      <w:pPr>
        <w:jc w:val="left"/>
      </w:pPr>
      <w:r>
        <w:t xml:space="preserve">Video demo: </w:t>
      </w:r>
      <w:hyperlink r:id="rId24" w:history="1">
        <w:r w:rsidRPr="00D90FBA">
          <w:rPr>
            <w:rStyle w:val="Hyperlink"/>
          </w:rPr>
          <w:t>https://drive.google.com/file/d/1N8w4KxyyNIer9XWsMcmyj4A3tXkwm_Kw/view?usp=sharing</w:t>
        </w:r>
      </w:hyperlink>
    </w:p>
    <w:p w14:paraId="647FE4C6" w14:textId="77777777" w:rsidR="002B1F9C" w:rsidRDefault="00DA70AD" w:rsidP="00DA70AD">
      <w:pPr>
        <w:ind w:left="1530" w:hanging="821"/>
        <w:rPr>
          <w:color w:val="000000"/>
          <w:sz w:val="28"/>
          <w:szCs w:val="28"/>
        </w:rPr>
      </w:pPr>
      <w:r>
        <w:rPr>
          <w:color w:val="000000"/>
          <w:sz w:val="28"/>
          <w:szCs w:val="28"/>
        </w:rPr>
        <w:t xml:space="preserve">Mô tả: </w:t>
      </w:r>
    </w:p>
    <w:p w14:paraId="111DA42E" w14:textId="77777777" w:rsidR="002B1F9C" w:rsidRDefault="002B1F9C" w:rsidP="00DA70AD">
      <w:pPr>
        <w:ind w:left="1530" w:hanging="821"/>
        <w:rPr>
          <w:color w:val="000000"/>
          <w:sz w:val="28"/>
          <w:szCs w:val="28"/>
        </w:rPr>
      </w:pPr>
      <w:r>
        <w:rPr>
          <w:color w:val="000000"/>
          <w:sz w:val="28"/>
          <w:szCs w:val="28"/>
        </w:rPr>
        <w:t>Ứ</w:t>
      </w:r>
      <w:r w:rsidR="005A27C0" w:rsidRPr="005A27C0">
        <w:rPr>
          <w:color w:val="000000"/>
          <w:sz w:val="28"/>
          <w:szCs w:val="28"/>
        </w:rPr>
        <w:t>ng dụng Flutter đơn giản cho phép người dùng trả lời câu hỏi đúng/sai:</w:t>
      </w:r>
    </w:p>
    <w:p w14:paraId="3D7F798B" w14:textId="21E2B3EF" w:rsidR="002B1F9C" w:rsidRPr="002B1F9C" w:rsidRDefault="005A27C0" w:rsidP="002B1F9C">
      <w:pPr>
        <w:pStyle w:val="ListParagraph"/>
        <w:numPr>
          <w:ilvl w:val="0"/>
          <w:numId w:val="47"/>
        </w:numPr>
        <w:jc w:val="left"/>
        <w:rPr>
          <w:color w:val="000000"/>
          <w:sz w:val="28"/>
          <w:szCs w:val="28"/>
        </w:rPr>
      </w:pPr>
      <w:r w:rsidRPr="002B1F9C">
        <w:rPr>
          <w:color w:val="000000"/>
          <w:sz w:val="28"/>
          <w:szCs w:val="28"/>
        </w:rPr>
        <w:t xml:space="preserve">Ứng dụng hiển thị từng câu hỏi và cung cấp hai nút "True" và "False" để người dùng chọn câu trả lời. </w:t>
      </w:r>
    </w:p>
    <w:p w14:paraId="33C790B1" w14:textId="73A499E7" w:rsidR="002B1F9C" w:rsidRPr="002B1F9C" w:rsidRDefault="005A27C0" w:rsidP="002B1F9C">
      <w:pPr>
        <w:pStyle w:val="ListParagraph"/>
        <w:numPr>
          <w:ilvl w:val="0"/>
          <w:numId w:val="47"/>
        </w:numPr>
        <w:jc w:val="left"/>
        <w:rPr>
          <w:color w:val="000000"/>
          <w:sz w:val="28"/>
          <w:szCs w:val="28"/>
        </w:rPr>
      </w:pPr>
      <w:r w:rsidRPr="002B1F9C">
        <w:rPr>
          <w:color w:val="000000"/>
          <w:sz w:val="28"/>
          <w:szCs w:val="28"/>
        </w:rPr>
        <w:t>Sau mỗi lần chọn, ứng dụng sẽ hiển thị biểu tượng dấu tick (</w:t>
      </w:r>
      <w:r w:rsidR="002B1F9C">
        <w:rPr>
          <w:rFonts w:ascii="Segoe UI Emoji" w:hAnsi="Segoe UI Emoji" w:cs="Segoe UI Emoji"/>
          <w:color w:val="0D0D0D"/>
          <w:sz w:val="27"/>
          <w:szCs w:val="27"/>
        </w:rPr>
        <w:t>✔</w:t>
      </w:r>
      <w:r w:rsidR="002B1F9C">
        <w:rPr>
          <w:rFonts w:ascii="Segoe UI" w:hAnsi="Segoe UI" w:cs="Segoe UI"/>
          <w:color w:val="0D0D0D"/>
          <w:sz w:val="27"/>
          <w:szCs w:val="27"/>
        </w:rPr>
        <w:t>️</w:t>
      </w:r>
      <w:r w:rsidRPr="002B1F9C">
        <w:rPr>
          <w:color w:val="000000"/>
          <w:sz w:val="28"/>
          <w:szCs w:val="28"/>
        </w:rPr>
        <w:t>) nếu câu trả lời đúng, hoặc dấu nhân (</w:t>
      </w:r>
      <w:r w:rsidRPr="002B1F9C">
        <w:rPr>
          <w:rFonts w:ascii="Segoe UI Emoji" w:hAnsi="Segoe UI Emoji" w:cs="Segoe UI Emoji"/>
          <w:color w:val="000000"/>
          <w:sz w:val="28"/>
          <w:szCs w:val="28"/>
        </w:rPr>
        <w:t>❌</w:t>
      </w:r>
      <w:r w:rsidRPr="002B1F9C">
        <w:rPr>
          <w:color w:val="000000"/>
          <w:sz w:val="28"/>
          <w:szCs w:val="28"/>
        </w:rPr>
        <w:t xml:space="preserve">) nếu câu trả lời sai. </w:t>
      </w:r>
    </w:p>
    <w:p w14:paraId="136A93E5" w14:textId="7A874DFB" w:rsidR="00DA70AD" w:rsidRPr="002B1F9C" w:rsidRDefault="005A27C0" w:rsidP="002B1F9C">
      <w:pPr>
        <w:pStyle w:val="ListParagraph"/>
        <w:numPr>
          <w:ilvl w:val="0"/>
          <w:numId w:val="47"/>
        </w:numPr>
        <w:jc w:val="left"/>
        <w:rPr>
          <w:color w:val="000000"/>
          <w:sz w:val="28"/>
          <w:szCs w:val="28"/>
        </w:rPr>
      </w:pPr>
      <w:r w:rsidRPr="002B1F9C">
        <w:rPr>
          <w:color w:val="000000"/>
          <w:sz w:val="28"/>
          <w:szCs w:val="28"/>
        </w:rPr>
        <w:t>Mỗi lần chọn, trạng thái hiển thị sẽ được cập nhật để phản ánh kết quả và chuyển đến câu hỏi tiếp theo hoặc thông báo kết thúc nếu đó là câu hỏi cuối cùng.</w:t>
      </w:r>
    </w:p>
    <w:p w14:paraId="3E1A7371" w14:textId="35DF58D9" w:rsidR="00DA70AD" w:rsidRDefault="00D90FBA" w:rsidP="00DA70AD">
      <w:pPr>
        <w:ind w:left="1530" w:hanging="821"/>
        <w:rPr>
          <w:color w:val="000000"/>
          <w:sz w:val="28"/>
          <w:szCs w:val="28"/>
        </w:rPr>
      </w:pPr>
      <w:r>
        <w:rPr>
          <w:color w:val="000000"/>
          <w:sz w:val="28"/>
          <w:szCs w:val="28"/>
        </w:rPr>
        <w:lastRenderedPageBreak/>
        <w:t>Hình ảnh ứng dụng:</w:t>
      </w:r>
    </w:p>
    <w:p w14:paraId="31F5122D" w14:textId="3AC93BCC" w:rsidR="00344C9F" w:rsidRDefault="00D90FBA" w:rsidP="00D90FBA">
      <w:pPr>
        <w:ind w:left="1530" w:hanging="821"/>
        <w:jc w:val="center"/>
      </w:pPr>
      <w:r w:rsidRPr="00D90FBA">
        <w:rPr>
          <w:noProof/>
        </w:rPr>
        <w:drawing>
          <wp:inline distT="0" distB="0" distL="0" distR="0" wp14:anchorId="5507CF42" wp14:editId="4D0955B9">
            <wp:extent cx="2114845" cy="4486901"/>
            <wp:effectExtent l="0" t="0" r="0" b="9525"/>
            <wp:docPr id="821150184"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50184" name="Picture 1" descr="A screenshot of a cell phone&#10;&#10;AI-generated content may be incorrect."/>
                    <pic:cNvPicPr/>
                  </pic:nvPicPr>
                  <pic:blipFill>
                    <a:blip r:embed="rId25"/>
                    <a:stretch>
                      <a:fillRect/>
                    </a:stretch>
                  </pic:blipFill>
                  <pic:spPr>
                    <a:xfrm>
                      <a:off x="0" y="0"/>
                      <a:ext cx="2114845" cy="4486901"/>
                    </a:xfrm>
                    <a:prstGeom prst="rect">
                      <a:avLst/>
                    </a:prstGeom>
                  </pic:spPr>
                </pic:pic>
              </a:graphicData>
            </a:graphic>
          </wp:inline>
        </w:drawing>
      </w:r>
    </w:p>
    <w:p w14:paraId="1F538F28" w14:textId="77777777" w:rsidR="00A26504" w:rsidRDefault="00A26504" w:rsidP="00A26504">
      <w:pPr>
        <w:pStyle w:val="Heading5"/>
        <w:rPr>
          <w:color w:val="000000"/>
          <w:szCs w:val="28"/>
        </w:rPr>
      </w:pPr>
      <w:r>
        <w:t xml:space="preserve">Lab 7 : </w:t>
      </w:r>
      <w:r w:rsidRPr="00680712">
        <w:t xml:space="preserve">Boss Level Challenge 2 </w:t>
      </w:r>
    </w:p>
    <w:p w14:paraId="6B33F032" w14:textId="77777777" w:rsidR="00A26504" w:rsidRDefault="00A26504" w:rsidP="00A26504">
      <w:r>
        <w:t xml:space="preserve">Link : </w:t>
      </w:r>
      <w:hyperlink r:id="rId26" w:history="1">
        <w:r w:rsidRPr="00D90FBA">
          <w:rPr>
            <w:rStyle w:val="Hyperlink"/>
          </w:rPr>
          <w:t>https://github.com/wako1203/Assignment.git</w:t>
        </w:r>
      </w:hyperlink>
    </w:p>
    <w:p w14:paraId="35155137" w14:textId="7F034FEE" w:rsidR="00A26504" w:rsidRDefault="00A26504" w:rsidP="00A26504">
      <w:pPr>
        <w:jc w:val="left"/>
      </w:pPr>
      <w:r>
        <w:t xml:space="preserve">Video demo: </w:t>
      </w:r>
      <w:hyperlink r:id="rId27" w:history="1">
        <w:r w:rsidRPr="00A26504">
          <w:rPr>
            <w:rStyle w:val="Hyperlink"/>
          </w:rPr>
          <w:t>https://drive.google.com/file/d/1_YWai2VNcOfX64XMpl-RjI7x0u5pnjKk/view?usp=sharing</w:t>
        </w:r>
      </w:hyperlink>
    </w:p>
    <w:p w14:paraId="32694447" w14:textId="77777777" w:rsidR="00A26504" w:rsidRDefault="00A26504" w:rsidP="00A26504">
      <w:pPr>
        <w:ind w:left="1530" w:hanging="821"/>
        <w:rPr>
          <w:color w:val="000000"/>
          <w:sz w:val="28"/>
          <w:szCs w:val="28"/>
        </w:rPr>
      </w:pPr>
      <w:r>
        <w:rPr>
          <w:color w:val="000000"/>
          <w:sz w:val="28"/>
          <w:szCs w:val="28"/>
        </w:rPr>
        <w:t xml:space="preserve">Mô tả: </w:t>
      </w:r>
      <w:r w:rsidRPr="002B1F9C">
        <w:rPr>
          <w:color w:val="000000"/>
          <w:sz w:val="28"/>
          <w:szCs w:val="28"/>
        </w:rPr>
        <w:t xml:space="preserve">Ứng dụng trò chơi kể chuyện tương tác: </w:t>
      </w:r>
    </w:p>
    <w:p w14:paraId="0B6D280B" w14:textId="77777777" w:rsidR="00A26504" w:rsidRPr="009E4A56" w:rsidRDefault="00A26504" w:rsidP="00A26504">
      <w:pPr>
        <w:pStyle w:val="ListParagraph"/>
        <w:numPr>
          <w:ilvl w:val="0"/>
          <w:numId w:val="48"/>
        </w:numPr>
        <w:ind w:left="1418"/>
        <w:rPr>
          <w:color w:val="000000"/>
          <w:sz w:val="28"/>
          <w:szCs w:val="28"/>
        </w:rPr>
      </w:pPr>
      <w:r w:rsidRPr="009E4A56">
        <w:rPr>
          <w:color w:val="000000"/>
          <w:sz w:val="28"/>
          <w:szCs w:val="28"/>
        </w:rPr>
        <w:t xml:space="preserve">Người chơi sẽ điều hướng câu chuyện thông qua các lựa chọn mà họ đưa ra. </w:t>
      </w:r>
    </w:p>
    <w:p w14:paraId="75A5F613" w14:textId="77777777" w:rsidR="00A26504" w:rsidRPr="009E4A56" w:rsidRDefault="00A26504" w:rsidP="00A26504">
      <w:pPr>
        <w:pStyle w:val="ListParagraph"/>
        <w:numPr>
          <w:ilvl w:val="0"/>
          <w:numId w:val="48"/>
        </w:numPr>
        <w:ind w:left="1418"/>
        <w:rPr>
          <w:color w:val="000000"/>
          <w:sz w:val="28"/>
          <w:szCs w:val="28"/>
        </w:rPr>
      </w:pPr>
      <w:r w:rsidRPr="009E4A56">
        <w:rPr>
          <w:color w:val="000000"/>
          <w:sz w:val="28"/>
          <w:szCs w:val="28"/>
        </w:rPr>
        <w:t xml:space="preserve">Mỗi lựa chọn sẽ dẫn đến các nhánh câu chuyện khác nhau, tạo ra các kết quả và tình huống đa dạng. </w:t>
      </w:r>
    </w:p>
    <w:p w14:paraId="7ADE2D10" w14:textId="77777777" w:rsidR="00A26504" w:rsidRPr="009E4A56" w:rsidRDefault="00A26504" w:rsidP="00A26504">
      <w:pPr>
        <w:pStyle w:val="ListParagraph"/>
        <w:numPr>
          <w:ilvl w:val="0"/>
          <w:numId w:val="48"/>
        </w:numPr>
        <w:ind w:left="1418"/>
        <w:rPr>
          <w:color w:val="000000"/>
          <w:sz w:val="28"/>
          <w:szCs w:val="28"/>
        </w:rPr>
      </w:pPr>
      <w:r w:rsidRPr="009E4A56">
        <w:rPr>
          <w:color w:val="000000"/>
          <w:sz w:val="28"/>
          <w:szCs w:val="28"/>
        </w:rPr>
        <w:t xml:space="preserve">Người chơi có thể thay đổi hướng đi của cốt truyện dựa trên quyết định của mình, tạo ra những trải nghiệm mới mỗi lần chơi. </w:t>
      </w:r>
    </w:p>
    <w:p w14:paraId="3873A9E3" w14:textId="77777777" w:rsidR="00A26504" w:rsidRPr="009E4A56" w:rsidRDefault="00A26504" w:rsidP="00A26504">
      <w:pPr>
        <w:pStyle w:val="ListParagraph"/>
        <w:numPr>
          <w:ilvl w:val="0"/>
          <w:numId w:val="48"/>
        </w:numPr>
        <w:ind w:left="1418"/>
        <w:rPr>
          <w:color w:val="000000"/>
          <w:sz w:val="28"/>
          <w:szCs w:val="28"/>
        </w:rPr>
      </w:pPr>
      <w:r w:rsidRPr="009E4A56">
        <w:rPr>
          <w:color w:val="000000"/>
          <w:sz w:val="28"/>
          <w:szCs w:val="28"/>
        </w:rPr>
        <w:t>Ứng dụng sẽ cập nhật và hiển thị các tình huống mới dựa trên lựa chọn của người chơi, có thể bao gồm việc hiển thị văn bản, hình ảnh, hoặc các yếu tố khác để làm cho câu chuyện thêm phần sinh động.</w:t>
      </w:r>
    </w:p>
    <w:p w14:paraId="484932AB" w14:textId="395B5FED" w:rsidR="00A26504" w:rsidRDefault="00A26504" w:rsidP="00A26504">
      <w:r>
        <w:t>Hình ảnh ứng dụng</w:t>
      </w:r>
    </w:p>
    <w:p w14:paraId="3B29B5B8" w14:textId="40117C31" w:rsidR="00A26504" w:rsidRDefault="00A26504" w:rsidP="00A26504">
      <w:pPr>
        <w:jc w:val="center"/>
      </w:pPr>
      <w:r>
        <w:rPr>
          <w:noProof/>
        </w:rPr>
        <w:lastRenderedPageBreak/>
        <w:drawing>
          <wp:inline distT="0" distB="0" distL="0" distR="0" wp14:anchorId="79D64654" wp14:editId="2C54FF40">
            <wp:extent cx="3504762" cy="7123809"/>
            <wp:effectExtent l="0" t="0" r="635" b="1270"/>
            <wp:docPr id="50505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51524" name=""/>
                    <pic:cNvPicPr/>
                  </pic:nvPicPr>
                  <pic:blipFill>
                    <a:blip r:embed="rId28"/>
                    <a:stretch>
                      <a:fillRect/>
                    </a:stretch>
                  </pic:blipFill>
                  <pic:spPr>
                    <a:xfrm>
                      <a:off x="0" y="0"/>
                      <a:ext cx="3504762" cy="7123809"/>
                    </a:xfrm>
                    <a:prstGeom prst="rect">
                      <a:avLst/>
                    </a:prstGeom>
                  </pic:spPr>
                </pic:pic>
              </a:graphicData>
            </a:graphic>
          </wp:inline>
        </w:drawing>
      </w:r>
    </w:p>
    <w:p w14:paraId="4A2D2763" w14:textId="77777777" w:rsidR="00A26504" w:rsidRDefault="00A26504" w:rsidP="00A26504">
      <w:pPr>
        <w:pStyle w:val="Heading5"/>
        <w:rPr>
          <w:color w:val="000000"/>
          <w:szCs w:val="28"/>
        </w:rPr>
      </w:pPr>
      <w:r>
        <w:t xml:space="preserve">Lab 8 : </w:t>
      </w:r>
      <w:r w:rsidRPr="00344C9F">
        <w:t>BMI Calculator - BuildingFlutter UI for Intermediates</w:t>
      </w:r>
    </w:p>
    <w:p w14:paraId="302D5408" w14:textId="77777777" w:rsidR="00A26504" w:rsidRDefault="00A26504" w:rsidP="00A26504">
      <w:r>
        <w:t xml:space="preserve">Link : </w:t>
      </w:r>
      <w:hyperlink r:id="rId29" w:history="1">
        <w:r>
          <w:rPr>
            <w:rStyle w:val="Hyperlink"/>
          </w:rPr>
          <w:t>https://github.com/wako1203/Assignment.git</w:t>
        </w:r>
      </w:hyperlink>
    </w:p>
    <w:p w14:paraId="7334092C" w14:textId="4D3E706E" w:rsidR="00A26504" w:rsidRDefault="00A26504" w:rsidP="00A26504">
      <w:pPr>
        <w:jc w:val="left"/>
      </w:pPr>
      <w:r>
        <w:t xml:space="preserve">Video demo: </w:t>
      </w:r>
      <w:hyperlink r:id="rId30" w:history="1">
        <w:r w:rsidRPr="00A26504">
          <w:rPr>
            <w:rStyle w:val="Hyperlink"/>
          </w:rPr>
          <w:t>https://drive.google.com/file/d/1dgIHTF1DMhRPMwgrQfBJQpmkXvIV0C2i/view?usp=sharing</w:t>
        </w:r>
      </w:hyperlink>
    </w:p>
    <w:p w14:paraId="3F7DDF76" w14:textId="77777777" w:rsidR="00A26504" w:rsidRDefault="00A26504" w:rsidP="00A26504">
      <w:pPr>
        <w:ind w:left="1530" w:hanging="821"/>
        <w:jc w:val="left"/>
        <w:rPr>
          <w:color w:val="000000"/>
          <w:sz w:val="28"/>
          <w:szCs w:val="28"/>
        </w:rPr>
      </w:pPr>
      <w:r>
        <w:rPr>
          <w:color w:val="000000"/>
          <w:sz w:val="28"/>
          <w:szCs w:val="28"/>
        </w:rPr>
        <w:t xml:space="preserve">Mô tả: </w:t>
      </w:r>
    </w:p>
    <w:p w14:paraId="5AF286FC" w14:textId="77777777" w:rsidR="00A26504" w:rsidRDefault="00A26504" w:rsidP="00A26504">
      <w:pPr>
        <w:tabs>
          <w:tab w:val="left" w:pos="739"/>
        </w:tabs>
        <w:ind w:left="851" w:firstLine="0"/>
        <w:rPr>
          <w:color w:val="000000"/>
          <w:sz w:val="28"/>
          <w:szCs w:val="28"/>
        </w:rPr>
      </w:pPr>
      <w:r w:rsidRPr="00185B7D">
        <w:rPr>
          <w:color w:val="000000"/>
          <w:sz w:val="28"/>
          <w:szCs w:val="28"/>
        </w:rPr>
        <w:lastRenderedPageBreak/>
        <w:t xml:space="preserve">Ứng dụng tính chỉ số BMI: </w:t>
      </w:r>
    </w:p>
    <w:p w14:paraId="25315893" w14:textId="77777777" w:rsidR="00A26504" w:rsidRPr="00B63140" w:rsidRDefault="00A26504" w:rsidP="00A26504">
      <w:pPr>
        <w:pStyle w:val="ListParagraph"/>
        <w:numPr>
          <w:ilvl w:val="0"/>
          <w:numId w:val="49"/>
        </w:numPr>
        <w:tabs>
          <w:tab w:val="left" w:pos="739"/>
        </w:tabs>
        <w:rPr>
          <w:color w:val="000000"/>
          <w:sz w:val="28"/>
          <w:szCs w:val="28"/>
        </w:rPr>
      </w:pPr>
      <w:r w:rsidRPr="00B63140">
        <w:rPr>
          <w:color w:val="000000"/>
          <w:sz w:val="28"/>
          <w:szCs w:val="28"/>
        </w:rPr>
        <w:t xml:space="preserve">Người dùng nhập chiều cao và cân nặng. </w:t>
      </w:r>
    </w:p>
    <w:p w14:paraId="711FCFDF" w14:textId="77777777" w:rsidR="00A26504" w:rsidRPr="00B63140" w:rsidRDefault="00A26504" w:rsidP="00A26504">
      <w:pPr>
        <w:pStyle w:val="ListParagraph"/>
        <w:numPr>
          <w:ilvl w:val="0"/>
          <w:numId w:val="49"/>
        </w:numPr>
        <w:tabs>
          <w:tab w:val="left" w:pos="739"/>
        </w:tabs>
        <w:rPr>
          <w:color w:val="000000"/>
          <w:sz w:val="28"/>
          <w:szCs w:val="28"/>
        </w:rPr>
      </w:pPr>
      <w:r w:rsidRPr="00B63140">
        <w:rPr>
          <w:color w:val="000000"/>
          <w:sz w:val="28"/>
          <w:szCs w:val="28"/>
        </w:rPr>
        <w:t xml:space="preserve">Ứng dụng tính BMI và hiển thị kết quả. </w:t>
      </w:r>
    </w:p>
    <w:p w14:paraId="6C76A15C" w14:textId="77777777" w:rsidR="00A26504" w:rsidRPr="00B63140" w:rsidRDefault="00A26504" w:rsidP="00A26504">
      <w:pPr>
        <w:pStyle w:val="ListParagraph"/>
        <w:numPr>
          <w:ilvl w:val="0"/>
          <w:numId w:val="49"/>
        </w:numPr>
        <w:tabs>
          <w:tab w:val="left" w:pos="739"/>
        </w:tabs>
        <w:rPr>
          <w:color w:val="000000"/>
          <w:sz w:val="28"/>
          <w:szCs w:val="28"/>
        </w:rPr>
      </w:pPr>
      <w:r w:rsidRPr="00B63140">
        <w:rPr>
          <w:color w:val="000000"/>
          <w:sz w:val="28"/>
          <w:szCs w:val="28"/>
        </w:rPr>
        <w:t>Kết quả phân loại: thiếu cân, bình thường, thừa cân. Giao diện đơn giản với trường nhập liệu và nút tính toán</w:t>
      </w:r>
    </w:p>
    <w:p w14:paraId="1E19304C" w14:textId="730C708C" w:rsidR="00A26504" w:rsidRDefault="00A26504" w:rsidP="00A26504">
      <w:r>
        <w:t>Hình ảnh ứng dụng</w:t>
      </w:r>
    </w:p>
    <w:p w14:paraId="12ABFCA1" w14:textId="35480C91" w:rsidR="00A26504" w:rsidRPr="0086174C" w:rsidRDefault="00A26504" w:rsidP="00A26504">
      <w:pPr>
        <w:jc w:val="center"/>
      </w:pPr>
      <w:r>
        <w:rPr>
          <w:noProof/>
        </w:rPr>
        <w:drawing>
          <wp:inline distT="0" distB="0" distL="0" distR="0" wp14:anchorId="3DF0BB6E" wp14:editId="461F2E82">
            <wp:extent cx="3438095" cy="7076190"/>
            <wp:effectExtent l="0" t="0" r="0" b="0"/>
            <wp:docPr id="540205415"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205415" name="Picture 1" descr="A screenshot of a cell phone&#10;&#10;AI-generated content may be incorrect."/>
                    <pic:cNvPicPr/>
                  </pic:nvPicPr>
                  <pic:blipFill>
                    <a:blip r:embed="rId31"/>
                    <a:stretch>
                      <a:fillRect/>
                    </a:stretch>
                  </pic:blipFill>
                  <pic:spPr>
                    <a:xfrm>
                      <a:off x="0" y="0"/>
                      <a:ext cx="3438095" cy="7076190"/>
                    </a:xfrm>
                    <a:prstGeom prst="rect">
                      <a:avLst/>
                    </a:prstGeom>
                  </pic:spPr>
                </pic:pic>
              </a:graphicData>
            </a:graphic>
          </wp:inline>
        </w:drawing>
      </w:r>
    </w:p>
    <w:p w14:paraId="6B075FA9" w14:textId="77777777" w:rsidR="00A26504" w:rsidRDefault="00A26504" w:rsidP="00A26504">
      <w:pPr>
        <w:pStyle w:val="Heading5"/>
        <w:rPr>
          <w:color w:val="000000"/>
          <w:szCs w:val="28"/>
        </w:rPr>
      </w:pPr>
      <w:r>
        <w:lastRenderedPageBreak/>
        <w:t xml:space="preserve">Lab 9 : </w:t>
      </w:r>
      <w:r w:rsidRPr="00344C9F">
        <w:t>Clima - Powering Your FlutterApp with Live Web Data</w:t>
      </w:r>
    </w:p>
    <w:p w14:paraId="12FCD744" w14:textId="77777777" w:rsidR="00A26504" w:rsidRDefault="00A26504" w:rsidP="00A26504">
      <w:r>
        <w:t xml:space="preserve">Link : </w:t>
      </w:r>
      <w:hyperlink r:id="rId32" w:history="1">
        <w:r>
          <w:rPr>
            <w:rStyle w:val="Hyperlink"/>
          </w:rPr>
          <w:t>https://github.com/wako1203/Assignment.git</w:t>
        </w:r>
      </w:hyperlink>
    </w:p>
    <w:p w14:paraId="6067E3BD" w14:textId="34891825" w:rsidR="00A26504" w:rsidRDefault="00A26504" w:rsidP="00A26504">
      <w:pPr>
        <w:jc w:val="left"/>
        <w:rPr>
          <w:color w:val="000000"/>
          <w:sz w:val="28"/>
          <w:szCs w:val="28"/>
        </w:rPr>
      </w:pPr>
      <w:r>
        <w:rPr>
          <w:color w:val="000000"/>
          <w:sz w:val="28"/>
          <w:szCs w:val="28"/>
        </w:rPr>
        <w:t xml:space="preserve">Video demo: </w:t>
      </w:r>
      <w:hyperlink r:id="rId33" w:history="1">
        <w:r w:rsidRPr="00A26504">
          <w:rPr>
            <w:rStyle w:val="Hyperlink"/>
            <w:sz w:val="28"/>
            <w:szCs w:val="28"/>
          </w:rPr>
          <w:t>https://drive.google.com/file/d/1-R1laeOQSqCd5E4e26ePiVO0uuUhJa5D/view?usp=sharing</w:t>
        </w:r>
      </w:hyperlink>
    </w:p>
    <w:p w14:paraId="03A79966" w14:textId="3C5D3FDD" w:rsidR="00A26504" w:rsidRDefault="00A26504" w:rsidP="00A26504">
      <w:pPr>
        <w:rPr>
          <w:color w:val="000000"/>
          <w:sz w:val="28"/>
          <w:szCs w:val="28"/>
        </w:rPr>
      </w:pPr>
      <w:r>
        <w:rPr>
          <w:color w:val="000000"/>
          <w:sz w:val="28"/>
          <w:szCs w:val="28"/>
        </w:rPr>
        <w:t xml:space="preserve">Mô tả: </w:t>
      </w:r>
    </w:p>
    <w:p w14:paraId="4FB4925B" w14:textId="77777777" w:rsidR="00A26504" w:rsidRDefault="00A26504" w:rsidP="00A26504">
      <w:pPr>
        <w:ind w:left="1530" w:hanging="821"/>
        <w:rPr>
          <w:color w:val="000000"/>
          <w:sz w:val="28"/>
          <w:szCs w:val="28"/>
        </w:rPr>
      </w:pPr>
      <w:r w:rsidRPr="00C07A61">
        <w:rPr>
          <w:color w:val="000000"/>
          <w:sz w:val="28"/>
          <w:szCs w:val="28"/>
        </w:rPr>
        <w:t xml:space="preserve">Ứng dụng thời tiết sử dụng vị trí của thiết bị: </w:t>
      </w:r>
    </w:p>
    <w:p w14:paraId="5D5F7EA7" w14:textId="77777777" w:rsidR="00A26504" w:rsidRPr="00C07A61" w:rsidRDefault="00A26504" w:rsidP="00A26504">
      <w:pPr>
        <w:pStyle w:val="ListParagraph"/>
        <w:numPr>
          <w:ilvl w:val="0"/>
          <w:numId w:val="50"/>
        </w:numPr>
        <w:jc w:val="left"/>
        <w:rPr>
          <w:color w:val="000000"/>
          <w:sz w:val="28"/>
          <w:szCs w:val="28"/>
        </w:rPr>
      </w:pPr>
      <w:r w:rsidRPr="00C07A61">
        <w:rPr>
          <w:color w:val="000000"/>
          <w:sz w:val="28"/>
          <w:szCs w:val="28"/>
        </w:rPr>
        <w:t xml:space="preserve">Ứng dụng lấy dữ liệu thời tiết cho vị trí hiện tại và các thành phố khác thông qua API. </w:t>
      </w:r>
    </w:p>
    <w:p w14:paraId="338AC574" w14:textId="77777777" w:rsidR="00A26504" w:rsidRPr="00C07A61" w:rsidRDefault="00A26504" w:rsidP="00A26504">
      <w:pPr>
        <w:pStyle w:val="ListParagraph"/>
        <w:numPr>
          <w:ilvl w:val="0"/>
          <w:numId w:val="50"/>
        </w:numPr>
        <w:jc w:val="left"/>
        <w:rPr>
          <w:color w:val="000000"/>
          <w:sz w:val="28"/>
          <w:szCs w:val="28"/>
        </w:rPr>
      </w:pPr>
      <w:r w:rsidRPr="00C07A61">
        <w:rPr>
          <w:color w:val="000000"/>
          <w:sz w:val="28"/>
          <w:szCs w:val="28"/>
        </w:rPr>
        <w:t xml:space="preserve">Sử dụng gói http để gửi yêu cầu và nhận dữ liệu JSON từ API thời tiết. </w:t>
      </w:r>
    </w:p>
    <w:p w14:paraId="6DC5C57C" w14:textId="77777777" w:rsidR="00A26504" w:rsidRPr="00C07A61" w:rsidRDefault="00A26504" w:rsidP="00A26504">
      <w:pPr>
        <w:pStyle w:val="ListParagraph"/>
        <w:numPr>
          <w:ilvl w:val="0"/>
          <w:numId w:val="50"/>
        </w:numPr>
        <w:jc w:val="left"/>
        <w:rPr>
          <w:color w:val="000000"/>
          <w:sz w:val="28"/>
          <w:szCs w:val="28"/>
        </w:rPr>
      </w:pPr>
      <w:r w:rsidRPr="00C07A61">
        <w:rPr>
          <w:color w:val="000000"/>
          <w:sz w:val="28"/>
          <w:szCs w:val="28"/>
        </w:rPr>
        <w:t xml:space="preserve">Gói Geolocator được sử dụng để lấy vị trí hiện tại của người dùng. </w:t>
      </w:r>
    </w:p>
    <w:p w14:paraId="573617C9" w14:textId="77777777" w:rsidR="00A26504" w:rsidRPr="00C07A61" w:rsidRDefault="00A26504" w:rsidP="00A26504">
      <w:pPr>
        <w:pStyle w:val="ListParagraph"/>
        <w:numPr>
          <w:ilvl w:val="0"/>
          <w:numId w:val="50"/>
        </w:numPr>
        <w:jc w:val="left"/>
        <w:rPr>
          <w:color w:val="000000"/>
          <w:sz w:val="28"/>
          <w:szCs w:val="28"/>
        </w:rPr>
      </w:pPr>
      <w:r w:rsidRPr="00C07A61">
        <w:rPr>
          <w:color w:val="000000"/>
          <w:sz w:val="28"/>
          <w:szCs w:val="28"/>
        </w:rPr>
        <w:t xml:space="preserve">Dữ liệu JSON sẽ được phân tích và hiển thị thông tin thời tiết như nhiệt độ, độ ẩm, và tình trạng thời tiết. </w:t>
      </w:r>
    </w:p>
    <w:p w14:paraId="513B7008" w14:textId="77777777" w:rsidR="00A26504" w:rsidRPr="00C07A61" w:rsidRDefault="00A26504" w:rsidP="00A26504">
      <w:pPr>
        <w:pStyle w:val="ListParagraph"/>
        <w:numPr>
          <w:ilvl w:val="0"/>
          <w:numId w:val="50"/>
        </w:numPr>
        <w:jc w:val="left"/>
        <w:rPr>
          <w:color w:val="000000"/>
          <w:sz w:val="28"/>
          <w:szCs w:val="28"/>
        </w:rPr>
      </w:pPr>
      <w:r w:rsidRPr="00C07A61">
        <w:rPr>
          <w:color w:val="000000"/>
          <w:sz w:val="28"/>
          <w:szCs w:val="28"/>
        </w:rPr>
        <w:t xml:space="preserve">Ứng dụng hỗ trợ điều hướng giữa các màn hình để xem thời tiết của các thành phố khác. </w:t>
      </w:r>
    </w:p>
    <w:p w14:paraId="7045BFF7" w14:textId="77777777" w:rsidR="00A26504" w:rsidRPr="0086174C" w:rsidRDefault="00A26504" w:rsidP="00A26504">
      <w:pPr>
        <w:pStyle w:val="ListParagraph"/>
        <w:numPr>
          <w:ilvl w:val="0"/>
          <w:numId w:val="50"/>
        </w:numPr>
        <w:jc w:val="left"/>
      </w:pPr>
      <w:r w:rsidRPr="00C07A61">
        <w:rPr>
          <w:color w:val="000000"/>
          <w:sz w:val="28"/>
          <w:szCs w:val="28"/>
        </w:rPr>
        <w:t>Xử lý ngoại lệ để đảm bảo ứng dụng hoạt động ổn định khi không có kết nối internet hoặc khi nhận được dữ liệu không hợp lệ.</w:t>
      </w:r>
    </w:p>
    <w:p w14:paraId="3EE2577F" w14:textId="6F9EB95F" w:rsidR="00A26504" w:rsidRDefault="00A26504" w:rsidP="00A26504">
      <w:pPr>
        <w:jc w:val="left"/>
      </w:pPr>
      <w:r>
        <w:t>Hình ảnh ứng dụng:</w:t>
      </w:r>
    </w:p>
    <w:p w14:paraId="54DC3140" w14:textId="7BBD74DF" w:rsidR="00A26504" w:rsidRDefault="00A26504" w:rsidP="00A26504">
      <w:pPr>
        <w:jc w:val="center"/>
      </w:pPr>
      <w:r>
        <w:rPr>
          <w:noProof/>
        </w:rPr>
        <w:lastRenderedPageBreak/>
        <w:drawing>
          <wp:inline distT="0" distB="0" distL="0" distR="0" wp14:anchorId="2E39950F" wp14:editId="1B57CFEA">
            <wp:extent cx="3438095" cy="7076190"/>
            <wp:effectExtent l="0" t="0" r="0" b="0"/>
            <wp:docPr id="2011352622" name="Picture 1" descr="A waterfall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52622" name="Picture 1" descr="A waterfall with white text&#10;&#10;AI-generated content may be incorrect."/>
                    <pic:cNvPicPr/>
                  </pic:nvPicPr>
                  <pic:blipFill>
                    <a:blip r:embed="rId34"/>
                    <a:stretch>
                      <a:fillRect/>
                    </a:stretch>
                  </pic:blipFill>
                  <pic:spPr>
                    <a:xfrm>
                      <a:off x="0" y="0"/>
                      <a:ext cx="3438095" cy="7076190"/>
                    </a:xfrm>
                    <a:prstGeom prst="rect">
                      <a:avLst/>
                    </a:prstGeom>
                  </pic:spPr>
                </pic:pic>
              </a:graphicData>
            </a:graphic>
          </wp:inline>
        </w:drawing>
      </w:r>
    </w:p>
    <w:p w14:paraId="36741B99" w14:textId="77777777" w:rsidR="00A26504" w:rsidRPr="00D90FF5" w:rsidRDefault="00A26504" w:rsidP="00D90FBA">
      <w:pPr>
        <w:ind w:left="1530" w:hanging="821"/>
        <w:jc w:val="center"/>
      </w:pPr>
    </w:p>
    <w:sectPr w:rsidR="00A26504" w:rsidRPr="00D90FF5">
      <w:pgSz w:w="11907" w:h="16840"/>
      <w:pgMar w:top="1418" w:right="1134"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FCC52" w14:textId="77777777" w:rsidR="0076758A" w:rsidRDefault="0076758A">
      <w:pPr>
        <w:spacing w:line="240" w:lineRule="auto"/>
      </w:pPr>
      <w:r>
        <w:separator/>
      </w:r>
    </w:p>
  </w:endnote>
  <w:endnote w:type="continuationSeparator" w:id="0">
    <w:p w14:paraId="783B73BC" w14:textId="77777777" w:rsidR="0076758A" w:rsidRDefault="007675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58AE94" w14:textId="77777777" w:rsidR="0076758A" w:rsidRDefault="0076758A">
      <w:pPr>
        <w:spacing w:before="0" w:after="0"/>
      </w:pPr>
      <w:r>
        <w:separator/>
      </w:r>
    </w:p>
  </w:footnote>
  <w:footnote w:type="continuationSeparator" w:id="0">
    <w:p w14:paraId="623FCF8D" w14:textId="77777777" w:rsidR="0076758A" w:rsidRDefault="0076758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6363492"/>
    <w:multiLevelType w:val="singleLevel"/>
    <w:tmpl w:val="D6363492"/>
    <w:lvl w:ilvl="0">
      <w:start w:val="1"/>
      <w:numFmt w:val="decimal"/>
      <w:suff w:val="space"/>
      <w:lvlText w:val="%1."/>
      <w:lvlJc w:val="left"/>
    </w:lvl>
  </w:abstractNum>
  <w:abstractNum w:abstractNumId="1" w15:restartNumberingAfterBreak="0">
    <w:nsid w:val="0000A990"/>
    <w:multiLevelType w:val="multilevel"/>
    <w:tmpl w:val="051A157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2" w15:restartNumberingAfterBreak="0">
    <w:nsid w:val="0000A991"/>
    <w:multiLevelType w:val="multilevel"/>
    <w:tmpl w:val="B5167F4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3" w15:restartNumberingAfterBreak="0">
    <w:nsid w:val="00A99201"/>
    <w:multiLevelType w:val="multilevel"/>
    <w:tmpl w:val="E53267A6"/>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06AF1C36"/>
    <w:multiLevelType w:val="hybridMultilevel"/>
    <w:tmpl w:val="F8240BF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07C2506A"/>
    <w:multiLevelType w:val="hybridMultilevel"/>
    <w:tmpl w:val="92EC0F5A"/>
    <w:lvl w:ilvl="0" w:tplc="B54CB5E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080962B4"/>
    <w:multiLevelType w:val="hybridMultilevel"/>
    <w:tmpl w:val="0AC2076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0D3B5365"/>
    <w:multiLevelType w:val="hybridMultilevel"/>
    <w:tmpl w:val="22CA044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0D7C0C0C"/>
    <w:multiLevelType w:val="hybridMultilevel"/>
    <w:tmpl w:val="D080529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179D1CD3"/>
    <w:multiLevelType w:val="hybridMultilevel"/>
    <w:tmpl w:val="24484FD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E90B7D"/>
    <w:multiLevelType w:val="hybridMultilevel"/>
    <w:tmpl w:val="4DA62D10"/>
    <w:lvl w:ilvl="0" w:tplc="9DD814B2">
      <w:start w:val="2"/>
      <w:numFmt w:val="decimal"/>
      <w:lvlText w:val="%1."/>
      <w:lvlJc w:val="left"/>
      <w:pPr>
        <w:ind w:left="4537" w:hanging="360"/>
      </w:pPr>
      <w:rPr>
        <w:rFonts w:hint="default"/>
      </w:rPr>
    </w:lvl>
    <w:lvl w:ilvl="1" w:tplc="042A0019" w:tentative="1">
      <w:start w:val="1"/>
      <w:numFmt w:val="lowerLetter"/>
      <w:lvlText w:val="%2."/>
      <w:lvlJc w:val="left"/>
      <w:pPr>
        <w:ind w:left="5257" w:hanging="360"/>
      </w:pPr>
    </w:lvl>
    <w:lvl w:ilvl="2" w:tplc="042A001B" w:tentative="1">
      <w:start w:val="1"/>
      <w:numFmt w:val="lowerRoman"/>
      <w:lvlText w:val="%3."/>
      <w:lvlJc w:val="right"/>
      <w:pPr>
        <w:ind w:left="5977" w:hanging="180"/>
      </w:pPr>
    </w:lvl>
    <w:lvl w:ilvl="3" w:tplc="042A000F" w:tentative="1">
      <w:start w:val="1"/>
      <w:numFmt w:val="decimal"/>
      <w:lvlText w:val="%4."/>
      <w:lvlJc w:val="left"/>
      <w:pPr>
        <w:ind w:left="6697" w:hanging="360"/>
      </w:pPr>
    </w:lvl>
    <w:lvl w:ilvl="4" w:tplc="042A0019" w:tentative="1">
      <w:start w:val="1"/>
      <w:numFmt w:val="lowerLetter"/>
      <w:lvlText w:val="%5."/>
      <w:lvlJc w:val="left"/>
      <w:pPr>
        <w:ind w:left="7417" w:hanging="360"/>
      </w:pPr>
    </w:lvl>
    <w:lvl w:ilvl="5" w:tplc="042A001B" w:tentative="1">
      <w:start w:val="1"/>
      <w:numFmt w:val="lowerRoman"/>
      <w:lvlText w:val="%6."/>
      <w:lvlJc w:val="right"/>
      <w:pPr>
        <w:ind w:left="8137" w:hanging="180"/>
      </w:pPr>
    </w:lvl>
    <w:lvl w:ilvl="6" w:tplc="042A000F" w:tentative="1">
      <w:start w:val="1"/>
      <w:numFmt w:val="decimal"/>
      <w:lvlText w:val="%7."/>
      <w:lvlJc w:val="left"/>
      <w:pPr>
        <w:ind w:left="8857" w:hanging="360"/>
      </w:pPr>
    </w:lvl>
    <w:lvl w:ilvl="7" w:tplc="042A0019" w:tentative="1">
      <w:start w:val="1"/>
      <w:numFmt w:val="lowerLetter"/>
      <w:lvlText w:val="%8."/>
      <w:lvlJc w:val="left"/>
      <w:pPr>
        <w:ind w:left="9577" w:hanging="360"/>
      </w:pPr>
    </w:lvl>
    <w:lvl w:ilvl="8" w:tplc="042A001B" w:tentative="1">
      <w:start w:val="1"/>
      <w:numFmt w:val="lowerRoman"/>
      <w:lvlText w:val="%9."/>
      <w:lvlJc w:val="right"/>
      <w:pPr>
        <w:ind w:left="10297" w:hanging="180"/>
      </w:pPr>
    </w:lvl>
  </w:abstractNum>
  <w:abstractNum w:abstractNumId="11" w15:restartNumberingAfterBreak="0">
    <w:nsid w:val="22926D44"/>
    <w:multiLevelType w:val="hybridMultilevel"/>
    <w:tmpl w:val="125A5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AB1C16"/>
    <w:multiLevelType w:val="hybridMultilevel"/>
    <w:tmpl w:val="00005B2A"/>
    <w:lvl w:ilvl="0" w:tplc="094ACD6A">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25322E63"/>
    <w:multiLevelType w:val="hybridMultilevel"/>
    <w:tmpl w:val="B4DC0B7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25F90A6F"/>
    <w:multiLevelType w:val="multilevel"/>
    <w:tmpl w:val="45483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b/>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937C4F"/>
    <w:multiLevelType w:val="multilevel"/>
    <w:tmpl w:val="549E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52527"/>
    <w:multiLevelType w:val="multilevel"/>
    <w:tmpl w:val="F896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90C5F"/>
    <w:multiLevelType w:val="hybridMultilevel"/>
    <w:tmpl w:val="A6D81F7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BDA164F"/>
    <w:multiLevelType w:val="multilevel"/>
    <w:tmpl w:val="EEA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8F2CF9"/>
    <w:multiLevelType w:val="multilevel"/>
    <w:tmpl w:val="93B2A1DC"/>
    <w:lvl w:ilvl="0">
      <w:start w:val="1"/>
      <w:numFmt w:val="decimal"/>
      <w:pStyle w:val="Heading1"/>
      <w:lvlText w:val="CHƯƠNG %1"/>
      <w:lvlJc w:val="left"/>
      <w:pPr>
        <w:ind w:left="2438" w:hanging="2438"/>
      </w:pPr>
      <w:rPr>
        <w:rFonts w:ascii="Times New Roman" w:hAnsi="Times New Roman" w:cs="Times New Roman" w:hint="default"/>
        <w:b/>
        <w:bCs w:val="0"/>
        <w:i w:val="0"/>
        <w:iCs w:val="0"/>
        <w:caps w:val="0"/>
        <w:smallCaps w:val="0"/>
        <w:strike w:val="0"/>
        <w:dstrike w:val="0"/>
        <w:outline w:val="0"/>
        <w:shadow w:val="0"/>
        <w:emboss w:val="0"/>
        <w:imprint w:val="0"/>
        <w:vanish w:val="0"/>
        <w:spacing w:val="0"/>
        <w:kern w:val="0"/>
        <w:position w:val="0"/>
        <w:sz w:val="36"/>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5."/>
      <w:lvlJc w:val="left"/>
      <w:pPr>
        <w:ind w:left="3515" w:hanging="68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325C3861"/>
    <w:multiLevelType w:val="hybridMultilevel"/>
    <w:tmpl w:val="3206609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32C615A8"/>
    <w:multiLevelType w:val="hybridMultilevel"/>
    <w:tmpl w:val="7CBE2778"/>
    <w:lvl w:ilvl="0" w:tplc="F6FCE868">
      <w:start w:val="3"/>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2" w15:restartNumberingAfterBreak="0">
    <w:nsid w:val="33F738E7"/>
    <w:multiLevelType w:val="hybridMultilevel"/>
    <w:tmpl w:val="85E2C48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340A209A"/>
    <w:multiLevelType w:val="hybridMultilevel"/>
    <w:tmpl w:val="E09674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35D2056E"/>
    <w:multiLevelType w:val="hybridMultilevel"/>
    <w:tmpl w:val="E5C8BD22"/>
    <w:lvl w:ilvl="0" w:tplc="FFFFFFFF">
      <w:start w:val="1"/>
      <w:numFmt w:val="lowerLetter"/>
      <w:lvlText w:val="%1)"/>
      <w:lvlJc w:val="left"/>
      <w:pPr>
        <w:ind w:left="720" w:hanging="360"/>
      </w:pPr>
      <w:rPr>
        <w:rFonts w:eastAsiaTheme="minorEastAsia" w:hint="default"/>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381405DF"/>
    <w:multiLevelType w:val="multilevel"/>
    <w:tmpl w:val="BF3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7A7B19"/>
    <w:multiLevelType w:val="hybridMultilevel"/>
    <w:tmpl w:val="9514B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223E07"/>
    <w:multiLevelType w:val="singleLevel"/>
    <w:tmpl w:val="50223E07"/>
    <w:lvl w:ilvl="0">
      <w:start w:val="2"/>
      <w:numFmt w:val="decimal"/>
      <w:suff w:val="space"/>
      <w:lvlText w:val="%1."/>
      <w:lvlJc w:val="left"/>
      <w:pPr>
        <w:ind w:left="5245" w:firstLine="0"/>
      </w:pPr>
    </w:lvl>
  </w:abstractNum>
  <w:abstractNum w:abstractNumId="28" w15:restartNumberingAfterBreak="0">
    <w:nsid w:val="51DD5F72"/>
    <w:multiLevelType w:val="hybridMultilevel"/>
    <w:tmpl w:val="B052E5A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570771A8"/>
    <w:multiLevelType w:val="hybridMultilevel"/>
    <w:tmpl w:val="FA0E948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0" w15:restartNumberingAfterBreak="0">
    <w:nsid w:val="5F0349AD"/>
    <w:multiLevelType w:val="hybridMultilevel"/>
    <w:tmpl w:val="2E7E09E4"/>
    <w:lvl w:ilvl="0" w:tplc="FFFFFFFF">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5F3A0DD8"/>
    <w:multiLevelType w:val="hybridMultilevel"/>
    <w:tmpl w:val="8CEA5F4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612A5B9B"/>
    <w:multiLevelType w:val="multilevel"/>
    <w:tmpl w:val="2F9A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6D6655"/>
    <w:multiLevelType w:val="hybridMultilevel"/>
    <w:tmpl w:val="29A8882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4" w15:restartNumberingAfterBreak="0">
    <w:nsid w:val="61CF1773"/>
    <w:multiLevelType w:val="hybridMultilevel"/>
    <w:tmpl w:val="3A80A126"/>
    <w:lvl w:ilvl="0" w:tplc="FFFFFFFF">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33D682E"/>
    <w:multiLevelType w:val="multilevel"/>
    <w:tmpl w:val="0C0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95734D"/>
    <w:multiLevelType w:val="hybridMultilevel"/>
    <w:tmpl w:val="DA9E7734"/>
    <w:lvl w:ilvl="0" w:tplc="2DF22A6C">
      <w:start w:val="2"/>
      <w:numFmt w:val="decimal"/>
      <w:lvlText w:val="%1."/>
      <w:lvlJc w:val="left"/>
      <w:pPr>
        <w:ind w:left="4680" w:hanging="360"/>
      </w:pPr>
      <w:rPr>
        <w:rFonts w:hint="default"/>
      </w:rPr>
    </w:lvl>
    <w:lvl w:ilvl="1" w:tplc="042A0019" w:tentative="1">
      <w:start w:val="1"/>
      <w:numFmt w:val="lowerLetter"/>
      <w:lvlText w:val="%2."/>
      <w:lvlJc w:val="left"/>
      <w:pPr>
        <w:ind w:left="5400" w:hanging="360"/>
      </w:pPr>
    </w:lvl>
    <w:lvl w:ilvl="2" w:tplc="042A001B" w:tentative="1">
      <w:start w:val="1"/>
      <w:numFmt w:val="lowerRoman"/>
      <w:lvlText w:val="%3."/>
      <w:lvlJc w:val="right"/>
      <w:pPr>
        <w:ind w:left="6120" w:hanging="180"/>
      </w:pPr>
    </w:lvl>
    <w:lvl w:ilvl="3" w:tplc="042A000F" w:tentative="1">
      <w:start w:val="1"/>
      <w:numFmt w:val="decimal"/>
      <w:lvlText w:val="%4."/>
      <w:lvlJc w:val="left"/>
      <w:pPr>
        <w:ind w:left="6840" w:hanging="360"/>
      </w:pPr>
    </w:lvl>
    <w:lvl w:ilvl="4" w:tplc="042A0019" w:tentative="1">
      <w:start w:val="1"/>
      <w:numFmt w:val="lowerLetter"/>
      <w:lvlText w:val="%5."/>
      <w:lvlJc w:val="left"/>
      <w:pPr>
        <w:ind w:left="7560" w:hanging="360"/>
      </w:pPr>
    </w:lvl>
    <w:lvl w:ilvl="5" w:tplc="042A001B" w:tentative="1">
      <w:start w:val="1"/>
      <w:numFmt w:val="lowerRoman"/>
      <w:lvlText w:val="%6."/>
      <w:lvlJc w:val="right"/>
      <w:pPr>
        <w:ind w:left="8280" w:hanging="180"/>
      </w:pPr>
    </w:lvl>
    <w:lvl w:ilvl="6" w:tplc="042A000F" w:tentative="1">
      <w:start w:val="1"/>
      <w:numFmt w:val="decimal"/>
      <w:lvlText w:val="%7."/>
      <w:lvlJc w:val="left"/>
      <w:pPr>
        <w:ind w:left="9000" w:hanging="360"/>
      </w:pPr>
    </w:lvl>
    <w:lvl w:ilvl="7" w:tplc="042A0019" w:tentative="1">
      <w:start w:val="1"/>
      <w:numFmt w:val="lowerLetter"/>
      <w:lvlText w:val="%8."/>
      <w:lvlJc w:val="left"/>
      <w:pPr>
        <w:ind w:left="9720" w:hanging="360"/>
      </w:pPr>
    </w:lvl>
    <w:lvl w:ilvl="8" w:tplc="042A001B" w:tentative="1">
      <w:start w:val="1"/>
      <w:numFmt w:val="lowerRoman"/>
      <w:lvlText w:val="%9."/>
      <w:lvlJc w:val="right"/>
      <w:pPr>
        <w:ind w:left="10440" w:hanging="180"/>
      </w:pPr>
    </w:lvl>
  </w:abstractNum>
  <w:abstractNum w:abstractNumId="37" w15:restartNumberingAfterBreak="0">
    <w:nsid w:val="652E576B"/>
    <w:multiLevelType w:val="hybridMultilevel"/>
    <w:tmpl w:val="E732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09211E"/>
    <w:multiLevelType w:val="hybridMultilevel"/>
    <w:tmpl w:val="5A76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324F50"/>
    <w:multiLevelType w:val="hybridMultilevel"/>
    <w:tmpl w:val="FBE2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D27CDA"/>
    <w:multiLevelType w:val="multilevel"/>
    <w:tmpl w:val="2F84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2802AC"/>
    <w:multiLevelType w:val="hybridMultilevel"/>
    <w:tmpl w:val="BC3CC4DA"/>
    <w:lvl w:ilvl="0" w:tplc="FFFFFFFF">
      <w:start w:val="1"/>
      <w:numFmt w:val="upperLetter"/>
      <w:lvlText w:val="%1."/>
      <w:lvlJc w:val="left"/>
      <w:pPr>
        <w:ind w:left="360" w:hanging="360"/>
      </w:pPr>
      <w:rPr>
        <w:rFonts w:hint="default"/>
        <w:color w:val="auto"/>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2" w15:restartNumberingAfterBreak="0">
    <w:nsid w:val="75F46584"/>
    <w:multiLevelType w:val="hybridMultilevel"/>
    <w:tmpl w:val="BE8EE054"/>
    <w:lvl w:ilvl="0" w:tplc="FFFFFFFF">
      <w:start w:val="1"/>
      <w:numFmt w:val="upperLetter"/>
      <w:lvlText w:val="%1."/>
      <w:lvlJc w:val="left"/>
      <w:pPr>
        <w:ind w:left="360" w:hanging="360"/>
      </w:pPr>
      <w:rPr>
        <w:rFonts w:hint="default"/>
        <w:color w:val="auto"/>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16cid:durableId="1057244139">
    <w:abstractNumId w:val="19"/>
  </w:num>
  <w:num w:numId="2" w16cid:durableId="1503278372">
    <w:abstractNumId w:val="27"/>
  </w:num>
  <w:num w:numId="3" w16cid:durableId="81692025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50757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7635542">
    <w:abstractNumId w:val="0"/>
  </w:num>
  <w:num w:numId="6" w16cid:durableId="122769208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3225553">
    <w:abstractNumId w:val="36"/>
  </w:num>
  <w:num w:numId="8" w16cid:durableId="1145317586">
    <w:abstractNumId w:val="10"/>
  </w:num>
  <w:num w:numId="9" w16cid:durableId="561909283">
    <w:abstractNumId w:val="25"/>
  </w:num>
  <w:num w:numId="10" w16cid:durableId="378670424">
    <w:abstractNumId w:val="29"/>
  </w:num>
  <w:num w:numId="11" w16cid:durableId="522208168">
    <w:abstractNumId w:val="15"/>
  </w:num>
  <w:num w:numId="12" w16cid:durableId="785346907">
    <w:abstractNumId w:val="14"/>
  </w:num>
  <w:num w:numId="13" w16cid:durableId="1476291060">
    <w:abstractNumId w:val="4"/>
  </w:num>
  <w:num w:numId="14" w16cid:durableId="1228149814">
    <w:abstractNumId w:val="6"/>
  </w:num>
  <w:num w:numId="15" w16cid:durableId="607733107">
    <w:abstractNumId w:val="37"/>
  </w:num>
  <w:num w:numId="16" w16cid:durableId="877084912">
    <w:abstractNumId w:val="13"/>
  </w:num>
  <w:num w:numId="17" w16cid:durableId="2065056434">
    <w:abstractNumId w:val="33"/>
  </w:num>
  <w:num w:numId="18" w16cid:durableId="561529405">
    <w:abstractNumId w:val="22"/>
  </w:num>
  <w:num w:numId="19" w16cid:durableId="421726231">
    <w:abstractNumId w:val="8"/>
  </w:num>
  <w:num w:numId="20" w16cid:durableId="821458833">
    <w:abstractNumId w:val="7"/>
  </w:num>
  <w:num w:numId="21" w16cid:durableId="1139834473">
    <w:abstractNumId w:val="28"/>
  </w:num>
  <w:num w:numId="22" w16cid:durableId="726026266">
    <w:abstractNumId w:val="12"/>
  </w:num>
  <w:num w:numId="23" w16cid:durableId="1769421746">
    <w:abstractNumId w:val="5"/>
  </w:num>
  <w:num w:numId="24" w16cid:durableId="1145312414">
    <w:abstractNumId w:val="21"/>
  </w:num>
  <w:num w:numId="25" w16cid:durableId="50921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20384287">
    <w:abstractNumId w:val="2"/>
  </w:num>
  <w:num w:numId="27" w16cid:durableId="439110270">
    <w:abstractNumId w:val="19"/>
  </w:num>
  <w:num w:numId="28" w16cid:durableId="77220435">
    <w:abstractNumId w:val="1"/>
  </w:num>
  <w:num w:numId="29" w16cid:durableId="108085642">
    <w:abstractNumId w:val="19"/>
  </w:num>
  <w:num w:numId="30" w16cid:durableId="22246791">
    <w:abstractNumId w:val="19"/>
  </w:num>
  <w:num w:numId="31" w16cid:durableId="248932890">
    <w:abstractNumId w:val="19"/>
  </w:num>
  <w:num w:numId="32" w16cid:durableId="935596360">
    <w:abstractNumId w:val="19"/>
  </w:num>
  <w:num w:numId="33" w16cid:durableId="400371188">
    <w:abstractNumId w:val="41"/>
  </w:num>
  <w:num w:numId="34" w16cid:durableId="1232690753">
    <w:abstractNumId w:val="42"/>
  </w:num>
  <w:num w:numId="35" w16cid:durableId="1498155866">
    <w:abstractNumId w:val="30"/>
  </w:num>
  <w:num w:numId="36" w16cid:durableId="2142065133">
    <w:abstractNumId w:val="24"/>
  </w:num>
  <w:num w:numId="37" w16cid:durableId="483475542">
    <w:abstractNumId w:val="34"/>
  </w:num>
  <w:num w:numId="38" w16cid:durableId="1156143182">
    <w:abstractNumId w:val="35"/>
  </w:num>
  <w:num w:numId="39" w16cid:durableId="955016376">
    <w:abstractNumId w:val="40"/>
  </w:num>
  <w:num w:numId="40" w16cid:durableId="682241651">
    <w:abstractNumId w:val="16"/>
  </w:num>
  <w:num w:numId="41" w16cid:durableId="16270856">
    <w:abstractNumId w:val="32"/>
  </w:num>
  <w:num w:numId="42" w16cid:durableId="406923033">
    <w:abstractNumId w:val="18"/>
  </w:num>
  <w:num w:numId="43" w16cid:durableId="1436944571">
    <w:abstractNumId w:val="26"/>
  </w:num>
  <w:num w:numId="44" w16cid:durableId="1282227835">
    <w:abstractNumId w:val="38"/>
  </w:num>
  <w:num w:numId="45" w16cid:durableId="33770827">
    <w:abstractNumId w:val="9"/>
  </w:num>
  <w:num w:numId="46" w16cid:durableId="889001565">
    <w:abstractNumId w:val="23"/>
  </w:num>
  <w:num w:numId="47" w16cid:durableId="1383628499">
    <w:abstractNumId w:val="20"/>
  </w:num>
  <w:num w:numId="48" w16cid:durableId="1406948297">
    <w:abstractNumId w:val="39"/>
  </w:num>
  <w:num w:numId="49" w16cid:durableId="1045106168">
    <w:abstractNumId w:val="17"/>
  </w:num>
  <w:num w:numId="50" w16cid:durableId="828331171">
    <w:abstractNumId w:val="31"/>
  </w:num>
  <w:num w:numId="51" w16cid:durableId="19000202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attachedTemplate r:id="rId1"/>
  <w:defaultTabStop w:val="720"/>
  <w:drawingGridHorizontalSpacing w:val="140"/>
  <w:drawingGridVerticalSpacing w:val="381"/>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303E31"/>
    <w:rsid w:val="00001E75"/>
    <w:rsid w:val="00014A66"/>
    <w:rsid w:val="000210B7"/>
    <w:rsid w:val="00025C29"/>
    <w:rsid w:val="000368D5"/>
    <w:rsid w:val="00055426"/>
    <w:rsid w:val="00077C90"/>
    <w:rsid w:val="00093C5D"/>
    <w:rsid w:val="00094B58"/>
    <w:rsid w:val="000B3F7A"/>
    <w:rsid w:val="000C03CA"/>
    <w:rsid w:val="000C630A"/>
    <w:rsid w:val="000C7ED5"/>
    <w:rsid w:val="000E3B5E"/>
    <w:rsid w:val="000E448F"/>
    <w:rsid w:val="000E5135"/>
    <w:rsid w:val="001253EC"/>
    <w:rsid w:val="0012776F"/>
    <w:rsid w:val="00137FCC"/>
    <w:rsid w:val="0014611C"/>
    <w:rsid w:val="00173301"/>
    <w:rsid w:val="00185B7D"/>
    <w:rsid w:val="001B401B"/>
    <w:rsid w:val="001B4BBE"/>
    <w:rsid w:val="001E4C57"/>
    <w:rsid w:val="002256E6"/>
    <w:rsid w:val="0025528E"/>
    <w:rsid w:val="00267853"/>
    <w:rsid w:val="00267D62"/>
    <w:rsid w:val="00281DE3"/>
    <w:rsid w:val="0028581B"/>
    <w:rsid w:val="002969F5"/>
    <w:rsid w:val="002A074A"/>
    <w:rsid w:val="002B1F9C"/>
    <w:rsid w:val="002B6349"/>
    <w:rsid w:val="002B7749"/>
    <w:rsid w:val="002C33D4"/>
    <w:rsid w:val="002D0069"/>
    <w:rsid w:val="00303EE3"/>
    <w:rsid w:val="003112E1"/>
    <w:rsid w:val="0031792A"/>
    <w:rsid w:val="00322412"/>
    <w:rsid w:val="003279C8"/>
    <w:rsid w:val="00331DE6"/>
    <w:rsid w:val="00344C9F"/>
    <w:rsid w:val="00373103"/>
    <w:rsid w:val="00376C63"/>
    <w:rsid w:val="003826F8"/>
    <w:rsid w:val="003A17AB"/>
    <w:rsid w:val="003B2B12"/>
    <w:rsid w:val="003B47EB"/>
    <w:rsid w:val="003C50F0"/>
    <w:rsid w:val="003D0870"/>
    <w:rsid w:val="003E2492"/>
    <w:rsid w:val="003E6214"/>
    <w:rsid w:val="003F4EFE"/>
    <w:rsid w:val="003F5CD7"/>
    <w:rsid w:val="00404E62"/>
    <w:rsid w:val="0041699F"/>
    <w:rsid w:val="00431ABC"/>
    <w:rsid w:val="004545D6"/>
    <w:rsid w:val="00471702"/>
    <w:rsid w:val="0047179F"/>
    <w:rsid w:val="004A4061"/>
    <w:rsid w:val="004A706C"/>
    <w:rsid w:val="004B0CD8"/>
    <w:rsid w:val="004C20EB"/>
    <w:rsid w:val="004D71D0"/>
    <w:rsid w:val="004D7CB6"/>
    <w:rsid w:val="004E7C17"/>
    <w:rsid w:val="004F3E54"/>
    <w:rsid w:val="005029BA"/>
    <w:rsid w:val="00521025"/>
    <w:rsid w:val="0052123D"/>
    <w:rsid w:val="005240E1"/>
    <w:rsid w:val="0053218F"/>
    <w:rsid w:val="00535691"/>
    <w:rsid w:val="00541CAA"/>
    <w:rsid w:val="0055058E"/>
    <w:rsid w:val="0055530E"/>
    <w:rsid w:val="00577547"/>
    <w:rsid w:val="00586CF7"/>
    <w:rsid w:val="005A09B6"/>
    <w:rsid w:val="005A27C0"/>
    <w:rsid w:val="005B1A57"/>
    <w:rsid w:val="005B2536"/>
    <w:rsid w:val="005C31C7"/>
    <w:rsid w:val="005D0041"/>
    <w:rsid w:val="005D235A"/>
    <w:rsid w:val="00631E23"/>
    <w:rsid w:val="00640DC0"/>
    <w:rsid w:val="00645C75"/>
    <w:rsid w:val="00647762"/>
    <w:rsid w:val="00666F53"/>
    <w:rsid w:val="006703DD"/>
    <w:rsid w:val="006724AA"/>
    <w:rsid w:val="0067462B"/>
    <w:rsid w:val="00680712"/>
    <w:rsid w:val="006872B1"/>
    <w:rsid w:val="006A648E"/>
    <w:rsid w:val="006C2F70"/>
    <w:rsid w:val="006C4AB7"/>
    <w:rsid w:val="006E09C8"/>
    <w:rsid w:val="006E0DCF"/>
    <w:rsid w:val="006F17CE"/>
    <w:rsid w:val="006F441E"/>
    <w:rsid w:val="0070269B"/>
    <w:rsid w:val="00726D30"/>
    <w:rsid w:val="00727F4B"/>
    <w:rsid w:val="007351BB"/>
    <w:rsid w:val="007418FD"/>
    <w:rsid w:val="00742706"/>
    <w:rsid w:val="007612EA"/>
    <w:rsid w:val="0076758A"/>
    <w:rsid w:val="00771E1A"/>
    <w:rsid w:val="007A461B"/>
    <w:rsid w:val="007C16EB"/>
    <w:rsid w:val="007E2878"/>
    <w:rsid w:val="007F1761"/>
    <w:rsid w:val="008107EA"/>
    <w:rsid w:val="0083268C"/>
    <w:rsid w:val="008503A1"/>
    <w:rsid w:val="00860E56"/>
    <w:rsid w:val="0086174C"/>
    <w:rsid w:val="00870DF7"/>
    <w:rsid w:val="00897525"/>
    <w:rsid w:val="008D5E48"/>
    <w:rsid w:val="008E0A9C"/>
    <w:rsid w:val="008E77DD"/>
    <w:rsid w:val="0091151F"/>
    <w:rsid w:val="0092459C"/>
    <w:rsid w:val="00960306"/>
    <w:rsid w:val="0098616F"/>
    <w:rsid w:val="00990C26"/>
    <w:rsid w:val="0099680B"/>
    <w:rsid w:val="009A0BB9"/>
    <w:rsid w:val="009A0D36"/>
    <w:rsid w:val="009A0E61"/>
    <w:rsid w:val="009A6A02"/>
    <w:rsid w:val="009A759B"/>
    <w:rsid w:val="009D3113"/>
    <w:rsid w:val="009D3839"/>
    <w:rsid w:val="009E4A56"/>
    <w:rsid w:val="009F6EF7"/>
    <w:rsid w:val="00A06319"/>
    <w:rsid w:val="00A06607"/>
    <w:rsid w:val="00A1089A"/>
    <w:rsid w:val="00A17E5C"/>
    <w:rsid w:val="00A26504"/>
    <w:rsid w:val="00A32F63"/>
    <w:rsid w:val="00A3354C"/>
    <w:rsid w:val="00A455EC"/>
    <w:rsid w:val="00A64E0F"/>
    <w:rsid w:val="00A66DFE"/>
    <w:rsid w:val="00A903EA"/>
    <w:rsid w:val="00AA0DE7"/>
    <w:rsid w:val="00AC39EC"/>
    <w:rsid w:val="00AC7463"/>
    <w:rsid w:val="00AD5D8E"/>
    <w:rsid w:val="00B03D3C"/>
    <w:rsid w:val="00B10921"/>
    <w:rsid w:val="00B130A2"/>
    <w:rsid w:val="00B362AA"/>
    <w:rsid w:val="00B46511"/>
    <w:rsid w:val="00B57D38"/>
    <w:rsid w:val="00B63140"/>
    <w:rsid w:val="00B73D59"/>
    <w:rsid w:val="00B773AB"/>
    <w:rsid w:val="00BB1082"/>
    <w:rsid w:val="00BC699C"/>
    <w:rsid w:val="00BE2CCB"/>
    <w:rsid w:val="00C02712"/>
    <w:rsid w:val="00C03F10"/>
    <w:rsid w:val="00C07A61"/>
    <w:rsid w:val="00C12B26"/>
    <w:rsid w:val="00C2170B"/>
    <w:rsid w:val="00C262CC"/>
    <w:rsid w:val="00C54F6B"/>
    <w:rsid w:val="00C71189"/>
    <w:rsid w:val="00C71CA4"/>
    <w:rsid w:val="00C73B2F"/>
    <w:rsid w:val="00C80184"/>
    <w:rsid w:val="00C911E8"/>
    <w:rsid w:val="00CB620B"/>
    <w:rsid w:val="00CC1A35"/>
    <w:rsid w:val="00CD1AF2"/>
    <w:rsid w:val="00CF73FB"/>
    <w:rsid w:val="00D41626"/>
    <w:rsid w:val="00D530F0"/>
    <w:rsid w:val="00D57189"/>
    <w:rsid w:val="00D638B9"/>
    <w:rsid w:val="00D702E3"/>
    <w:rsid w:val="00D82074"/>
    <w:rsid w:val="00D90FBA"/>
    <w:rsid w:val="00D90FF5"/>
    <w:rsid w:val="00D945EF"/>
    <w:rsid w:val="00D95626"/>
    <w:rsid w:val="00D9611D"/>
    <w:rsid w:val="00DA020D"/>
    <w:rsid w:val="00DA70AD"/>
    <w:rsid w:val="00DB7E00"/>
    <w:rsid w:val="00DD03A9"/>
    <w:rsid w:val="00DD68A9"/>
    <w:rsid w:val="00DF0A6A"/>
    <w:rsid w:val="00E046FE"/>
    <w:rsid w:val="00E156C1"/>
    <w:rsid w:val="00E20C93"/>
    <w:rsid w:val="00E43C2F"/>
    <w:rsid w:val="00E543EB"/>
    <w:rsid w:val="00E55378"/>
    <w:rsid w:val="00E56E12"/>
    <w:rsid w:val="00E604AC"/>
    <w:rsid w:val="00E612A0"/>
    <w:rsid w:val="00E75411"/>
    <w:rsid w:val="00E8550C"/>
    <w:rsid w:val="00E971B2"/>
    <w:rsid w:val="00EA3856"/>
    <w:rsid w:val="00EB00F2"/>
    <w:rsid w:val="00EB38BC"/>
    <w:rsid w:val="00ED3275"/>
    <w:rsid w:val="00ED4F6F"/>
    <w:rsid w:val="00EF4818"/>
    <w:rsid w:val="00F17B42"/>
    <w:rsid w:val="00F25920"/>
    <w:rsid w:val="00F3708A"/>
    <w:rsid w:val="00F44473"/>
    <w:rsid w:val="00F53DDD"/>
    <w:rsid w:val="00F65ADC"/>
    <w:rsid w:val="00F854E8"/>
    <w:rsid w:val="00F962B0"/>
    <w:rsid w:val="00FA4539"/>
    <w:rsid w:val="00FC6AC4"/>
    <w:rsid w:val="00FC7239"/>
    <w:rsid w:val="00FD6546"/>
    <w:rsid w:val="05677E69"/>
    <w:rsid w:val="09E12241"/>
    <w:rsid w:val="127F3A2C"/>
    <w:rsid w:val="145B105F"/>
    <w:rsid w:val="171F61B2"/>
    <w:rsid w:val="27637A63"/>
    <w:rsid w:val="296E18B0"/>
    <w:rsid w:val="2D303E31"/>
    <w:rsid w:val="389926E7"/>
    <w:rsid w:val="51E97071"/>
    <w:rsid w:val="53B11886"/>
    <w:rsid w:val="542F66AC"/>
    <w:rsid w:val="6F6D49E6"/>
    <w:rsid w:val="71450569"/>
    <w:rsid w:val="79FD4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1687BE9"/>
  <w15:docId w15:val="{3DCE5388-5931-4E6D-858B-CFA956F4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0" w:unhideWhenUsed="1"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504"/>
    <w:pPr>
      <w:spacing w:before="120" w:after="120" w:line="276" w:lineRule="auto"/>
      <w:ind w:firstLine="709"/>
      <w:jc w:val="both"/>
    </w:pPr>
    <w:rPr>
      <w:rFonts w:eastAsiaTheme="minorHAnsi" w:cstheme="minorBidi"/>
      <w:sz w:val="26"/>
      <w:szCs w:val="22"/>
    </w:rPr>
  </w:style>
  <w:style w:type="paragraph" w:styleId="Heading1">
    <w:name w:val="heading 1"/>
    <w:basedOn w:val="Normal"/>
    <w:next w:val="Normal"/>
    <w:link w:val="Heading1Char"/>
    <w:uiPriority w:val="9"/>
    <w:qFormat/>
    <w:rsid w:val="008E0A9C"/>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nhideWhenUsed/>
    <w:qFormat/>
    <w:pPr>
      <w:keepNext/>
      <w:keepLines/>
      <w:numPr>
        <w:ilvl w:val="2"/>
        <w:numId w:val="1"/>
      </w:numPr>
      <w:spacing w:before="40" w:after="0"/>
      <w:outlineLvl w:val="2"/>
    </w:pPr>
    <w:rPr>
      <w:rFonts w:eastAsiaTheme="majorEastAsia" w:cstheme="majorBidi"/>
      <w:b/>
      <w:i/>
      <w:szCs w:val="24"/>
    </w:rPr>
  </w:style>
  <w:style w:type="paragraph" w:styleId="Heading4">
    <w:name w:val="heading 4"/>
    <w:basedOn w:val="Normal"/>
    <w:next w:val="Normal"/>
    <w:link w:val="Heading4Char"/>
    <w:unhideWhenUsed/>
    <w:qFormat/>
    <w:pPr>
      <w:keepNext/>
      <w:keepLines/>
      <w:numPr>
        <w:ilvl w:val="3"/>
        <w:numId w:val="1"/>
      </w:numPr>
      <w:spacing w:before="40" w:after="0"/>
      <w:outlineLvl w:val="3"/>
    </w:pPr>
    <w:rPr>
      <w:rFonts w:eastAsiaTheme="majorEastAsia" w:cstheme="majorBidi"/>
      <w:i/>
      <w:iCs/>
      <w:szCs w:val="26"/>
    </w:rPr>
  </w:style>
  <w:style w:type="paragraph" w:styleId="Heading5">
    <w:name w:val="heading 5"/>
    <w:basedOn w:val="Normal"/>
    <w:next w:val="Normal"/>
    <w:link w:val="Heading5Char"/>
    <w:qFormat/>
    <w:pPr>
      <w:numPr>
        <w:ilvl w:val="4"/>
        <w:numId w:val="1"/>
      </w:numPr>
      <w:spacing w:line="312" w:lineRule="auto"/>
      <w:ind w:left="680"/>
      <w:outlineLvl w:val="4"/>
    </w:pPr>
    <w:rPr>
      <w:rFonts w:eastAsia="Times New Roman" w:cs="Times New Roman"/>
      <w:b/>
      <w:bCs/>
      <w:iCs/>
      <w:sz w:val="28"/>
      <w:szCs w:val="26"/>
    </w:rPr>
  </w:style>
  <w:style w:type="paragraph" w:styleId="Heading6">
    <w:name w:val="heading 6"/>
    <w:basedOn w:val="Normal"/>
    <w:next w:val="Normal"/>
    <w:link w:val="Heading6Char"/>
    <w:semiHidden/>
    <w:unhideWhenUsed/>
    <w:qFormat/>
    <w:pPr>
      <w:keepNext/>
      <w:keepLines/>
      <w:numPr>
        <w:ilvl w:val="5"/>
        <w:numId w:val="1"/>
      </w:numPr>
      <w:spacing w:before="40" w:after="0" w:line="240" w:lineRule="auto"/>
      <w:outlineLvl w:val="5"/>
    </w:pPr>
    <w:rPr>
      <w:rFonts w:asciiTheme="majorHAnsi" w:eastAsiaTheme="majorEastAsia" w:hAnsiTheme="majorHAnsi" w:cstheme="majorBidi"/>
      <w:color w:val="1F4E79" w:themeColor="accent1" w:themeShade="80"/>
      <w:sz w:val="28"/>
      <w:szCs w:val="24"/>
    </w:rPr>
  </w:style>
  <w:style w:type="paragraph" w:styleId="Heading7">
    <w:name w:val="heading 7"/>
    <w:basedOn w:val="Normal"/>
    <w:next w:val="Normal"/>
    <w:link w:val="Heading7Char"/>
    <w:semiHidden/>
    <w:unhideWhenUsed/>
    <w:qFormat/>
    <w:pPr>
      <w:keepNext/>
      <w:keepLines/>
      <w:numPr>
        <w:ilvl w:val="6"/>
        <w:numId w:val="1"/>
      </w:numPr>
      <w:spacing w:before="40" w:after="0" w:line="240" w:lineRule="auto"/>
      <w:outlineLvl w:val="6"/>
    </w:pPr>
    <w:rPr>
      <w:rFonts w:asciiTheme="majorHAnsi" w:eastAsiaTheme="majorEastAsia" w:hAnsiTheme="majorHAnsi" w:cstheme="majorBidi"/>
      <w:i/>
      <w:iCs/>
      <w:color w:val="1F4E79" w:themeColor="accent1" w:themeShade="80"/>
      <w:sz w:val="28"/>
      <w:szCs w:val="24"/>
    </w:rPr>
  </w:style>
  <w:style w:type="paragraph" w:styleId="Heading8">
    <w:name w:val="heading 8"/>
    <w:basedOn w:val="Normal"/>
    <w:next w:val="Normal"/>
    <w:link w:val="Heading8Char"/>
    <w:semiHidden/>
    <w:unhideWhenUsed/>
    <w:qFormat/>
    <w:pPr>
      <w:keepNext/>
      <w:keepLines/>
      <w:numPr>
        <w:ilvl w:val="7"/>
        <w:numId w:val="1"/>
      </w:numPr>
      <w:spacing w:before="40" w:after="0" w:line="240" w:lineRule="auto"/>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semiHidden/>
    <w:unhideWhenUsed/>
    <w:qFormat/>
    <w:pPr>
      <w:keepNext/>
      <w:keepLines/>
      <w:numPr>
        <w:ilvl w:val="8"/>
        <w:numId w:val="1"/>
      </w:numPr>
      <w:spacing w:before="40" w:after="0" w:line="240" w:lineRule="auto"/>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ind w:firstLine="0"/>
    </w:pPr>
    <w:rPr>
      <w:b/>
      <w:iCs/>
      <w:sz w:val="24"/>
      <w:szCs w:val="18"/>
    </w:rPr>
  </w:style>
  <w:style w:type="character" w:styleId="Emphasis">
    <w:name w:val="Emphasis"/>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pPr>
      <w:spacing w:before="100" w:beforeAutospacing="1" w:after="100" w:afterAutospacing="1"/>
    </w:pPr>
    <w:rPr>
      <w:szCs w:val="24"/>
    </w:rPr>
  </w:style>
  <w:style w:type="character" w:styleId="Strong">
    <w:name w:val="Strong"/>
    <w:basedOn w:val="DefaultParagraphFont"/>
    <w:uiPriority w:val="22"/>
    <w:qFormat/>
    <w:rPr>
      <w:b/>
      <w:bCs/>
    </w:r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ind w:firstLine="0"/>
      <w:contextualSpacing/>
      <w:jc w:val="center"/>
    </w:pPr>
    <w:rPr>
      <w:rFonts w:eastAsiaTheme="majorEastAsia" w:cstheme="majorBidi"/>
      <w:b/>
      <w:spacing w:val="-10"/>
      <w:kern w:val="28"/>
      <w:sz w:val="32"/>
      <w:szCs w:val="56"/>
    </w:rPr>
  </w:style>
  <w:style w:type="paragraph" w:styleId="TOC1">
    <w:name w:val="toc 1"/>
    <w:basedOn w:val="Normal"/>
    <w:next w:val="Normal"/>
    <w:uiPriority w:val="39"/>
    <w:unhideWhenUsed/>
    <w:pPr>
      <w:tabs>
        <w:tab w:val="left" w:pos="1560"/>
        <w:tab w:val="right" w:leader="dot" w:pos="9062"/>
      </w:tabs>
      <w:spacing w:after="100"/>
      <w:ind w:firstLine="0"/>
      <w:jc w:val="left"/>
    </w:pPr>
    <w:rPr>
      <w:b/>
    </w:rPr>
  </w:style>
  <w:style w:type="paragraph" w:styleId="TOC2">
    <w:name w:val="toc 2"/>
    <w:basedOn w:val="Normal"/>
    <w:next w:val="Normal"/>
    <w:uiPriority w:val="39"/>
    <w:unhideWhenUsed/>
    <w:pPr>
      <w:tabs>
        <w:tab w:val="left" w:pos="567"/>
        <w:tab w:val="right" w:leader="dot" w:pos="9062"/>
      </w:tabs>
      <w:spacing w:after="100"/>
      <w:ind w:firstLine="0"/>
      <w:jc w:val="left"/>
    </w:pPr>
    <w:rPr>
      <w:b/>
    </w:rPr>
  </w:style>
  <w:style w:type="paragraph" w:styleId="TOC3">
    <w:name w:val="toc 3"/>
    <w:basedOn w:val="Normal"/>
    <w:next w:val="Normal"/>
    <w:uiPriority w:val="39"/>
    <w:unhideWhenUsed/>
    <w:pPr>
      <w:tabs>
        <w:tab w:val="left" w:pos="709"/>
        <w:tab w:val="right" w:leader="dot" w:pos="9062"/>
      </w:tabs>
      <w:spacing w:after="100"/>
      <w:ind w:firstLine="0"/>
    </w:pPr>
  </w:style>
  <w:style w:type="paragraph" w:styleId="TOC4">
    <w:name w:val="toc 4"/>
    <w:basedOn w:val="Normal"/>
    <w:next w:val="Normal"/>
    <w:uiPriority w:val="39"/>
    <w:unhideWhenUsed/>
    <w:pPr>
      <w:tabs>
        <w:tab w:val="left" w:pos="993"/>
        <w:tab w:val="right" w:leader="dot" w:pos="9062"/>
      </w:tabs>
      <w:spacing w:after="100"/>
      <w:ind w:firstLine="0"/>
    </w:pPr>
    <w:rPr>
      <w:i/>
    </w:rPr>
  </w:style>
  <w:style w:type="paragraph" w:customStyle="1" w:styleId="tieude1">
    <w:name w:val="tieude1"/>
    <w:basedOn w:val="Normal"/>
    <w:link w:val="tieude1Char"/>
    <w:qFormat/>
    <w:pPr>
      <w:spacing w:after="0" w:line="360" w:lineRule="auto"/>
      <w:jc w:val="center"/>
    </w:pPr>
    <w:rPr>
      <w:rFonts w:eastAsia="Times New Roman"/>
      <w:b/>
      <w:sz w:val="32"/>
      <w:szCs w:val="24"/>
    </w:rPr>
  </w:style>
  <w:style w:type="character" w:customStyle="1" w:styleId="tieude1Char">
    <w:name w:val="tieude1 Char"/>
    <w:link w:val="tieude1"/>
    <w:rPr>
      <w:rFonts w:ascii="Times New Roman" w:eastAsia="Times New Roman" w:hAnsi="Times New Roman" w:cs="Times New Roman"/>
      <w:b/>
      <w:sz w:val="32"/>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demuclon">
    <w:name w:val="demuclon"/>
    <w:basedOn w:val="tieude1"/>
    <w:pPr>
      <w:jc w:val="left"/>
    </w:pPr>
    <w:rPr>
      <w:sz w:val="26"/>
    </w:rPr>
  </w:style>
  <w:style w:type="paragraph" w:customStyle="1" w:styleId="Normal1">
    <w:name w:val="Normal1"/>
    <w:basedOn w:val="Normal"/>
    <w:qFormat/>
    <w:pPr>
      <w:spacing w:line="240" w:lineRule="auto"/>
    </w:pPr>
    <w:rPr>
      <w:rFonts w:eastAsia="Times New Roman"/>
      <w:szCs w:val="24"/>
    </w:rPr>
  </w:style>
  <w:style w:type="character" w:customStyle="1" w:styleId="TitleChar">
    <w:name w:val="Title Char"/>
    <w:basedOn w:val="DefaultParagraphFont"/>
    <w:link w:val="Title"/>
    <w:uiPriority w:val="10"/>
    <w:rPr>
      <w:rFonts w:eastAsiaTheme="majorEastAsia" w:cstheme="majorBidi"/>
      <w:b/>
      <w:spacing w:val="-10"/>
      <w:kern w:val="28"/>
      <w:sz w:val="32"/>
      <w:szCs w:val="56"/>
    </w:rPr>
  </w:style>
  <w:style w:type="character" w:customStyle="1" w:styleId="Heading1Char">
    <w:name w:val="Heading 1 Char"/>
    <w:basedOn w:val="DefaultParagraphFont"/>
    <w:link w:val="Heading1"/>
    <w:uiPriority w:val="9"/>
    <w:qFormat/>
    <w:rsid w:val="008E0A9C"/>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qFormat/>
    <w:rPr>
      <w:rFonts w:ascii="Times New Roman" w:eastAsiaTheme="majorEastAsia" w:hAnsi="Times New Roman" w:cstheme="majorBidi"/>
      <w:i/>
      <w:iCs/>
      <w:sz w:val="26"/>
      <w:szCs w:val="26"/>
    </w:rPr>
  </w:style>
  <w:style w:type="character" w:customStyle="1" w:styleId="Heading5Char">
    <w:name w:val="Heading 5 Char"/>
    <w:link w:val="Heading5"/>
    <w:qFormat/>
    <w:rPr>
      <w:rFonts w:eastAsia="Times New Roman" w:cs="Times New Roman"/>
      <w:b/>
      <w:bCs/>
      <w:iCs/>
      <w:sz w:val="28"/>
      <w:szCs w:val="26"/>
    </w:rPr>
  </w:style>
  <w:style w:type="character" w:customStyle="1" w:styleId="Heading6Char">
    <w:name w:val="Heading 6 Char"/>
    <w:basedOn w:val="DefaultParagraphFont"/>
    <w:link w:val="Heading6"/>
    <w:semiHidden/>
    <w:qFormat/>
    <w:rPr>
      <w:rFonts w:asciiTheme="majorHAnsi" w:eastAsiaTheme="majorEastAsia" w:hAnsiTheme="majorHAnsi" w:cstheme="majorBidi"/>
      <w:color w:val="1F4E79" w:themeColor="accent1" w:themeShade="80"/>
      <w:sz w:val="28"/>
      <w:szCs w:val="24"/>
    </w:rPr>
  </w:style>
  <w:style w:type="character" w:customStyle="1" w:styleId="Heading7Char">
    <w:name w:val="Heading 7 Char"/>
    <w:basedOn w:val="DefaultParagraphFont"/>
    <w:link w:val="Heading7"/>
    <w:semiHidden/>
    <w:qFormat/>
    <w:rPr>
      <w:rFonts w:asciiTheme="majorHAnsi" w:eastAsiaTheme="majorEastAsia" w:hAnsiTheme="majorHAnsi" w:cstheme="majorBidi"/>
      <w:i/>
      <w:iCs/>
      <w:color w:val="1F4E79" w:themeColor="accent1" w:themeShade="80"/>
      <w:sz w:val="28"/>
      <w:szCs w:val="24"/>
    </w:rPr>
  </w:style>
  <w:style w:type="character" w:customStyle="1" w:styleId="Heading8Char">
    <w:name w:val="Heading 8 Char"/>
    <w:basedOn w:val="DefaultParagraphFont"/>
    <w:link w:val="Heading8"/>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semiHidden/>
    <w:qFormat/>
    <w:rPr>
      <w:rFonts w:asciiTheme="majorHAnsi" w:eastAsiaTheme="majorEastAsia" w:hAnsiTheme="majorHAnsi" w:cstheme="majorBidi"/>
      <w:i/>
      <w:iCs/>
      <w:color w:val="262626" w:themeColor="text1" w:themeTint="D9"/>
      <w:sz w:val="21"/>
      <w:szCs w:val="21"/>
    </w:rPr>
  </w:style>
  <w:style w:type="character" w:customStyle="1" w:styleId="p">
    <w:name w:val="p"/>
    <w:basedOn w:val="DefaultParagraphFont"/>
    <w:qFormat/>
  </w:style>
  <w:style w:type="character" w:customStyle="1" w:styleId="nt">
    <w:name w:val="nt"/>
    <w:basedOn w:val="DefaultParagraphFont"/>
    <w:qFormat/>
  </w:style>
  <w:style w:type="paragraph" w:styleId="ListParagraph">
    <w:name w:val="List Paragraph"/>
    <w:basedOn w:val="Normal"/>
    <w:uiPriority w:val="99"/>
    <w:qFormat/>
    <w:pPr>
      <w:ind w:left="720"/>
      <w:contextualSpacing/>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styleId="FollowedHyperlink">
    <w:name w:val="FollowedHyperlink"/>
    <w:basedOn w:val="DefaultParagraphFont"/>
    <w:uiPriority w:val="99"/>
    <w:semiHidden/>
    <w:unhideWhenUsed/>
    <w:rsid w:val="004F3E54"/>
    <w:rPr>
      <w:color w:val="954F72" w:themeColor="followedHyperlink"/>
      <w:u w:val="single"/>
    </w:rPr>
  </w:style>
  <w:style w:type="paragraph" w:styleId="BodyText">
    <w:name w:val="Body Text"/>
    <w:basedOn w:val="Normal"/>
    <w:link w:val="BodyTextChar"/>
    <w:semiHidden/>
    <w:unhideWhenUsed/>
    <w:qFormat/>
    <w:rsid w:val="00BE2CCB"/>
    <w:pPr>
      <w:spacing w:before="180" w:after="180" w:line="240" w:lineRule="auto"/>
      <w:ind w:firstLine="0"/>
      <w:jc w:val="left"/>
    </w:pPr>
    <w:rPr>
      <w:sz w:val="24"/>
      <w:szCs w:val="24"/>
    </w:rPr>
  </w:style>
  <w:style w:type="character" w:customStyle="1" w:styleId="BodyTextChar">
    <w:name w:val="Body Text Char"/>
    <w:basedOn w:val="DefaultParagraphFont"/>
    <w:link w:val="BodyText"/>
    <w:semiHidden/>
    <w:rsid w:val="00BE2CCB"/>
    <w:rPr>
      <w:rFonts w:eastAsiaTheme="minorHAnsi" w:cstheme="minorBidi"/>
      <w:sz w:val="24"/>
      <w:szCs w:val="24"/>
    </w:rPr>
  </w:style>
  <w:style w:type="paragraph" w:customStyle="1" w:styleId="FirstParagraph">
    <w:name w:val="First Paragraph"/>
    <w:basedOn w:val="BodyText"/>
    <w:next w:val="BodyText"/>
    <w:qFormat/>
    <w:rsid w:val="00BE2CCB"/>
  </w:style>
  <w:style w:type="paragraph" w:customStyle="1" w:styleId="Compact">
    <w:name w:val="Compact"/>
    <w:basedOn w:val="BodyText"/>
    <w:qFormat/>
    <w:rsid w:val="00BE2CCB"/>
    <w:pPr>
      <w:spacing w:before="36" w:after="36"/>
    </w:pPr>
  </w:style>
  <w:style w:type="paragraph" w:customStyle="1" w:styleId="p1">
    <w:name w:val="p1"/>
    <w:basedOn w:val="Normal"/>
    <w:rsid w:val="00B362AA"/>
    <w:pPr>
      <w:spacing w:before="0" w:after="0" w:line="240" w:lineRule="auto"/>
      <w:ind w:firstLine="0"/>
      <w:jc w:val="left"/>
    </w:pPr>
    <w:rPr>
      <w:rFonts w:ascii="Helvetica" w:eastAsiaTheme="minorEastAsia" w:hAnsi="Helvetica" w:cs="Times New Roman"/>
      <w:sz w:val="18"/>
      <w:szCs w:val="18"/>
      <w:lang w:eastAsia="zh-TW"/>
    </w:rPr>
  </w:style>
  <w:style w:type="character" w:customStyle="1" w:styleId="s1">
    <w:name w:val="s1"/>
    <w:basedOn w:val="DefaultParagraphFont"/>
    <w:rsid w:val="00B362AA"/>
    <w:rPr>
      <w:rFonts w:ascii="Helvetica" w:hAnsi="Helvetica" w:hint="default"/>
      <w:b w:val="0"/>
      <w:bCs w:val="0"/>
      <w:i w:val="0"/>
      <w:iCs w:val="0"/>
      <w:sz w:val="18"/>
      <w:szCs w:val="18"/>
    </w:rPr>
  </w:style>
  <w:style w:type="character" w:customStyle="1" w:styleId="UnresolvedMention1">
    <w:name w:val="Unresolved Mention1"/>
    <w:basedOn w:val="DefaultParagraphFont"/>
    <w:uiPriority w:val="99"/>
    <w:semiHidden/>
    <w:unhideWhenUsed/>
    <w:rsid w:val="00077C90"/>
    <w:rPr>
      <w:color w:val="605E5C"/>
      <w:shd w:val="clear" w:color="auto" w:fill="E1DFDD"/>
    </w:rPr>
  </w:style>
  <w:style w:type="character" w:styleId="UnresolvedMention">
    <w:name w:val="Unresolved Mention"/>
    <w:basedOn w:val="DefaultParagraphFont"/>
    <w:uiPriority w:val="99"/>
    <w:semiHidden/>
    <w:unhideWhenUsed/>
    <w:rsid w:val="00AC3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44541">
      <w:bodyDiv w:val="1"/>
      <w:marLeft w:val="0"/>
      <w:marRight w:val="0"/>
      <w:marTop w:val="0"/>
      <w:marBottom w:val="0"/>
      <w:divBdr>
        <w:top w:val="none" w:sz="0" w:space="0" w:color="auto"/>
        <w:left w:val="none" w:sz="0" w:space="0" w:color="auto"/>
        <w:bottom w:val="none" w:sz="0" w:space="0" w:color="auto"/>
        <w:right w:val="none" w:sz="0" w:space="0" w:color="auto"/>
      </w:divBdr>
    </w:div>
    <w:div w:id="640770604">
      <w:bodyDiv w:val="1"/>
      <w:marLeft w:val="0"/>
      <w:marRight w:val="0"/>
      <w:marTop w:val="0"/>
      <w:marBottom w:val="0"/>
      <w:divBdr>
        <w:top w:val="none" w:sz="0" w:space="0" w:color="auto"/>
        <w:left w:val="none" w:sz="0" w:space="0" w:color="auto"/>
        <w:bottom w:val="none" w:sz="0" w:space="0" w:color="auto"/>
        <w:right w:val="none" w:sz="0" w:space="0" w:color="auto"/>
      </w:divBdr>
    </w:div>
    <w:div w:id="786238147">
      <w:bodyDiv w:val="1"/>
      <w:marLeft w:val="0"/>
      <w:marRight w:val="0"/>
      <w:marTop w:val="0"/>
      <w:marBottom w:val="0"/>
      <w:divBdr>
        <w:top w:val="none" w:sz="0" w:space="0" w:color="auto"/>
        <w:left w:val="none" w:sz="0" w:space="0" w:color="auto"/>
        <w:bottom w:val="none" w:sz="0" w:space="0" w:color="auto"/>
        <w:right w:val="none" w:sz="0" w:space="0" w:color="auto"/>
      </w:divBdr>
    </w:div>
    <w:div w:id="1413820181">
      <w:bodyDiv w:val="1"/>
      <w:marLeft w:val="0"/>
      <w:marRight w:val="0"/>
      <w:marTop w:val="0"/>
      <w:marBottom w:val="0"/>
      <w:divBdr>
        <w:top w:val="none" w:sz="0" w:space="0" w:color="auto"/>
        <w:left w:val="none" w:sz="0" w:space="0" w:color="auto"/>
        <w:bottom w:val="none" w:sz="0" w:space="0" w:color="auto"/>
        <w:right w:val="none" w:sz="0" w:space="0" w:color="auto"/>
      </w:divBdr>
    </w:div>
    <w:div w:id="1417748877">
      <w:bodyDiv w:val="1"/>
      <w:marLeft w:val="0"/>
      <w:marRight w:val="0"/>
      <w:marTop w:val="0"/>
      <w:marBottom w:val="0"/>
      <w:divBdr>
        <w:top w:val="none" w:sz="0" w:space="0" w:color="auto"/>
        <w:left w:val="none" w:sz="0" w:space="0" w:color="auto"/>
        <w:bottom w:val="none" w:sz="0" w:space="0" w:color="auto"/>
        <w:right w:val="none" w:sz="0" w:space="0" w:color="auto"/>
      </w:divBdr>
    </w:div>
    <w:div w:id="1446192074">
      <w:bodyDiv w:val="1"/>
      <w:marLeft w:val="0"/>
      <w:marRight w:val="0"/>
      <w:marTop w:val="0"/>
      <w:marBottom w:val="0"/>
      <w:divBdr>
        <w:top w:val="none" w:sz="0" w:space="0" w:color="auto"/>
        <w:left w:val="none" w:sz="0" w:space="0" w:color="auto"/>
        <w:bottom w:val="none" w:sz="0" w:space="0" w:color="auto"/>
        <w:right w:val="none" w:sz="0" w:space="0" w:color="auto"/>
      </w:divBdr>
    </w:div>
    <w:div w:id="1933319188">
      <w:bodyDiv w:val="1"/>
      <w:marLeft w:val="0"/>
      <w:marRight w:val="0"/>
      <w:marTop w:val="0"/>
      <w:marBottom w:val="0"/>
      <w:divBdr>
        <w:top w:val="none" w:sz="0" w:space="0" w:color="auto"/>
        <w:left w:val="none" w:sz="0" w:space="0" w:color="auto"/>
        <w:bottom w:val="none" w:sz="0" w:space="0" w:color="auto"/>
        <w:right w:val="none" w:sz="0" w:space="0" w:color="auto"/>
      </w:divBdr>
    </w:div>
    <w:div w:id="2098668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rive.google.com/file/d/1mHiXNBwuLhIAJIvQi2u5e8HMPcX0dNcx/view?usp=sharing" TargetMode="External"/><Relationship Id="rId26" Type="http://schemas.openxmlformats.org/officeDocument/2006/relationships/hyperlink" Target="https://github.com/wako1203/Assignment.git" TargetMode="External"/><Relationship Id="rId3" Type="http://schemas.openxmlformats.org/officeDocument/2006/relationships/styles" Target="styles.xml"/><Relationship Id="rId21" Type="http://schemas.openxmlformats.org/officeDocument/2006/relationships/hyperlink" Target="https://drive.google.com/file/d/1Fymm3PW7jEvOyk7ufhgA1BgdMb3U_XNf/view?usp=sharing"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rive.google.com/file/d/1UP-JlLh6OHu_Z2b0Wgo8lp77geV7XMZf/view?usp=sharing" TargetMode="External"/><Relationship Id="rId17" Type="http://schemas.openxmlformats.org/officeDocument/2006/relationships/hyperlink" Target="https://github.com/wako1203/Assignment.git" TargetMode="External"/><Relationship Id="rId25" Type="http://schemas.openxmlformats.org/officeDocument/2006/relationships/image" Target="media/image6.png"/><Relationship Id="rId33" Type="http://schemas.openxmlformats.org/officeDocument/2006/relationships/hyperlink" Target="https://drive.google.com/file/d/1-R1laeOQSqCd5E4e26ePiVO0uuUhJa5D/view?usp=sharing"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github.com/wako1203/Assignment.git" TargetMode="External"/><Relationship Id="rId29" Type="http://schemas.openxmlformats.org/officeDocument/2006/relationships/hyperlink" Target="https://github.com/wako1203/Assignment.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ko1203/Assignment.git" TargetMode="External"/><Relationship Id="rId24" Type="http://schemas.openxmlformats.org/officeDocument/2006/relationships/hyperlink" Target="https://drive.google.com/file/d/1N8w4KxyyNIer9XWsMcmyj4A3tXkwm_Kw/view?usp=sharing" TargetMode="External"/><Relationship Id="rId32" Type="http://schemas.openxmlformats.org/officeDocument/2006/relationships/hyperlink" Target="https://github.com/wako1203/Assignment.git" TargetMode="External"/><Relationship Id="rId5" Type="http://schemas.openxmlformats.org/officeDocument/2006/relationships/webSettings" Target="webSettings.xml"/><Relationship Id="rId15" Type="http://schemas.openxmlformats.org/officeDocument/2006/relationships/hyperlink" Target="https://drive.google.com/file/d/1gK7NTnoxLa2kamb21VMaZOBSYMytuqsW/view?usp=sharing" TargetMode="External"/><Relationship Id="rId23" Type="http://schemas.openxmlformats.org/officeDocument/2006/relationships/hyperlink" Target="https://github.com/wako1203/Assignment.git"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rive.google.com/file/d/1qfQj4f0-Lmnu7g41BHh0xBefDeeCgdao/view?usp=sharing" TargetMode="External"/><Relationship Id="rId14" Type="http://schemas.openxmlformats.org/officeDocument/2006/relationships/hyperlink" Target="https://github.com/wako1203/Assignment.git" TargetMode="External"/><Relationship Id="rId22" Type="http://schemas.openxmlformats.org/officeDocument/2006/relationships/image" Target="media/image5.png"/><Relationship Id="rId27" Type="http://schemas.openxmlformats.org/officeDocument/2006/relationships/hyperlink" Target="https://drive.google.com/file/d/1_YWai2VNcOfX64XMpl-RjI7x0u5pnjKk/view?usp=sharing" TargetMode="External"/><Relationship Id="rId30" Type="http://schemas.openxmlformats.org/officeDocument/2006/relationships/hyperlink" Target="https://drive.google.com/file/d/1dgIHTF1DMhRPMwgrQfBJQpmkXvIV0C2i/view?usp=sharing" TargetMode="External"/><Relationship Id="rId35" Type="http://schemas.openxmlformats.org/officeDocument/2006/relationships/fontTable" Target="fontTable.xml"/><Relationship Id="rId8" Type="http://schemas.openxmlformats.org/officeDocument/2006/relationships/hyperlink" Target="https://github.com/wako1203/Assignment.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Downloads\Template%20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046F28-37E3-4F6B-9657-2A865C7BA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2022.dotx</Template>
  <TotalTime>3</TotalTime>
  <Pages>10</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 PHAM</dc:creator>
  <cp:lastModifiedBy>Wako ㅤ</cp:lastModifiedBy>
  <cp:revision>3</cp:revision>
  <dcterms:created xsi:type="dcterms:W3CDTF">2025-03-16T02:59:00Z</dcterms:created>
  <dcterms:modified xsi:type="dcterms:W3CDTF">2025-03-21T16:32:00Z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E6F96AA4F1AA4857A21CFB964BD92783</vt:lpwstr>
  </property>
  <property fmtid="{D5CDD505-2E9C-101B-9397-08002B2CF9AE}" pid="3" name="KSOProductBuildVer">
    <vt:lpwstr>1033-11.2.0.11130</vt:lpwstr>
  </property>
  <property fmtid="{D5CDD505-2E9C-101B-9397-08002B2CF9AE}" pid="4" name="GrammarlyDocumentId">
    <vt:lpwstr>861626c4c3cc72395bcfb351037ade48e94e9903f0290c0ce4d77edcbdae522a</vt:lpwstr>
  </property>
</Properties>
</file>